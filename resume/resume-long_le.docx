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776"/>
        <w:gridCol w:w="4864"/>
      </w:tblGrid>
      <w:tr w:rsidR="0018226F" w:rsidRPr="00565B06" w14:paraId="13113D39" w14:textId="77777777" w:rsidTr="00C864DA">
        <w:trPr>
          <w:trHeight w:hRule="exact" w:val="1270"/>
        </w:trPr>
        <w:tc>
          <w:tcPr>
            <w:tcW w:w="3776" w:type="dxa"/>
            <w:tcMar>
              <w:right w:w="144" w:type="dxa"/>
            </w:tcMar>
            <w:vAlign w:val="bottom"/>
          </w:tcPr>
          <w:p w14:paraId="29D2DFDD" w14:textId="77777777" w:rsidR="0018226F" w:rsidRPr="00A21B6E" w:rsidRDefault="0018226F" w:rsidP="0018226F">
            <w:pPr>
              <w:pStyle w:val="Title"/>
              <w:rPr>
                <w:b/>
                <w:bCs/>
                <w:sz w:val="56"/>
              </w:rPr>
            </w:pPr>
            <w:r w:rsidRPr="00A21B6E">
              <w:rPr>
                <w:b/>
                <w:bCs/>
                <w:sz w:val="56"/>
              </w:rPr>
              <w:t>Long</w:t>
            </w:r>
          </w:p>
          <w:p w14:paraId="19E2DCDB" w14:textId="42DE7D4E" w:rsidR="0018226F" w:rsidRPr="00A21B6E" w:rsidRDefault="0018226F" w:rsidP="0018226F">
            <w:pPr>
              <w:pStyle w:val="Subtitle"/>
              <w:rPr>
                <w:b w:val="0"/>
                <w:bCs/>
                <w:sz w:val="56"/>
                <w:szCs w:val="56"/>
              </w:rPr>
            </w:pPr>
            <w:r w:rsidRPr="00A21B6E">
              <w:rPr>
                <w:b w:val="0"/>
                <w:bCs/>
                <w:color w:val="000000" w:themeColor="text1"/>
                <w:sz w:val="56"/>
                <w:szCs w:val="56"/>
              </w:rPr>
              <w:t>Le</w:t>
            </w:r>
          </w:p>
        </w:tc>
        <w:tc>
          <w:tcPr>
            <w:tcW w:w="486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75"/>
              <w:gridCol w:w="445"/>
            </w:tblGrid>
            <w:tr w:rsidR="009F76D0" w:rsidRPr="009D0878" w14:paraId="72BE914E" w14:textId="77777777" w:rsidTr="00CA37BB">
              <w:tc>
                <w:tcPr>
                  <w:tcW w:w="4266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F3F808C" w14:textId="6E10E856" w:rsidR="009F76D0" w:rsidRPr="009D0878" w:rsidRDefault="009F76D0" w:rsidP="003C4D94">
                  <w:pPr>
                    <w:pStyle w:val="ContactInfo"/>
                    <w:framePr w:hSpace="180" w:wrap="around" w:vAnchor="page" w:hAnchor="margin" w:y="547"/>
                  </w:pPr>
                  <w:r>
                    <w:t>(</w:t>
                  </w:r>
                  <w:r w:rsidR="009F4C53">
                    <w:t>770</w:t>
                  </w:r>
                  <w:r>
                    <w:t xml:space="preserve">) </w:t>
                  </w:r>
                  <w:r w:rsidR="009F4C53">
                    <w:t>410</w:t>
                  </w:r>
                  <w:r>
                    <w:t>-</w:t>
                  </w:r>
                  <w:r w:rsidR="009F4C53">
                    <w:t>8761</w:t>
                  </w:r>
                </w:p>
              </w:tc>
              <w:tc>
                <w:tcPr>
                  <w:tcW w:w="44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2333D2C" w14:textId="3A0BC2D2" w:rsidR="009F76D0" w:rsidRPr="009D0878" w:rsidRDefault="009F76D0" w:rsidP="003C4D94">
                  <w:pPr>
                    <w:pStyle w:val="Icons"/>
                    <w:framePr w:hSpace="180" w:wrap="around" w:vAnchor="page" w:hAnchor="margin" w:y="547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03DCCE0" wp14:editId="0DE99E5F">
                            <wp:extent cx="109728" cy="109728"/>
                            <wp:effectExtent l="0" t="0" r="5080" b="5080"/>
                            <wp:docPr id="28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56726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dFrg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F76D0" w:rsidRPr="009D0878" w14:paraId="59EB2FD7" w14:textId="77777777" w:rsidTr="00CA37BB">
              <w:tc>
                <w:tcPr>
                  <w:tcW w:w="4266" w:type="dxa"/>
                  <w:tcMar>
                    <w:left w:w="720" w:type="dxa"/>
                    <w:right w:w="29" w:type="dxa"/>
                  </w:tcMar>
                </w:tcPr>
                <w:p w14:paraId="13D952C0" w14:textId="54A295D3" w:rsidR="009F76D0" w:rsidRPr="009D0878" w:rsidRDefault="00C8212A" w:rsidP="003C4D94">
                  <w:pPr>
                    <w:pStyle w:val="ContactInfo"/>
                    <w:framePr w:hSpace="180" w:wrap="around" w:vAnchor="page" w:hAnchor="margin" w:y="547"/>
                  </w:pPr>
                  <w:r>
                    <w:t>long@longble.com</w:t>
                  </w:r>
                </w:p>
              </w:tc>
              <w:tc>
                <w:tcPr>
                  <w:tcW w:w="444" w:type="dxa"/>
                  <w:tcMar>
                    <w:left w:w="0" w:type="dxa"/>
                    <w:right w:w="0" w:type="dxa"/>
                  </w:tcMar>
                </w:tcPr>
                <w:p w14:paraId="13485B81" w14:textId="51C11913" w:rsidR="009F76D0" w:rsidRPr="009D0878" w:rsidRDefault="009F76D0" w:rsidP="003C4D94">
                  <w:pPr>
                    <w:pStyle w:val="Icons"/>
                    <w:framePr w:hSpace="180" w:wrap="around" w:vAnchor="page" w:hAnchor="margin" w:y="547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7EBC3C4" wp14:editId="2AC23C8D">
                            <wp:extent cx="137160" cy="91440"/>
                            <wp:effectExtent l="0" t="0" r="0" b="3810"/>
                            <wp:docPr id="2" name="Freeform 2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4EE3A0" id="Freeform 2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" path="m108,21r,l60,58,12,21v-1,-1,-1,-2,,-3c13,16,14,16,16,17l60,51,104,17v1,-1,3,-1,4,1c109,19,109,20,108,21r,xm114,r,l6,c3,,,3,,6l,74v,3,3,6,6,6l114,80v3,,6,-3,6,-6l120,6c120,3,117,,114,xe" fillcolor="black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F76D0" w:rsidRPr="009D0878" w14:paraId="49301A9B" w14:textId="77777777" w:rsidTr="00CA37BB">
              <w:tc>
                <w:tcPr>
                  <w:tcW w:w="4266" w:type="dxa"/>
                  <w:tcMar>
                    <w:left w:w="720" w:type="dxa"/>
                    <w:right w:w="29" w:type="dxa"/>
                  </w:tcMar>
                </w:tcPr>
                <w:p w14:paraId="2E972BFD" w14:textId="05C85A06" w:rsidR="009F76D0" w:rsidRPr="009D0878" w:rsidRDefault="009F76D0" w:rsidP="003C4D94">
                  <w:pPr>
                    <w:pStyle w:val="ContactInfo"/>
                    <w:framePr w:hSpace="180" w:wrap="around" w:vAnchor="page" w:hAnchor="margin" w:y="547"/>
                  </w:pPr>
                  <w:r>
                    <w:t>www.linkedin.com/in/longbale</w:t>
                  </w:r>
                </w:p>
              </w:tc>
              <w:tc>
                <w:tcPr>
                  <w:tcW w:w="444" w:type="dxa"/>
                  <w:tcMar>
                    <w:left w:w="0" w:type="dxa"/>
                    <w:right w:w="0" w:type="dxa"/>
                  </w:tcMar>
                </w:tcPr>
                <w:p w14:paraId="787F5D6D" w14:textId="21F81D9C" w:rsidR="009F76D0" w:rsidRPr="009D0878" w:rsidRDefault="009F76D0" w:rsidP="003C4D94">
                  <w:pPr>
                    <w:pStyle w:val="Icons"/>
                    <w:framePr w:hSpace="180" w:wrap="around" w:vAnchor="page" w:hAnchor="margin" w:y="547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94AAA2" wp14:editId="5062F532">
                            <wp:extent cx="109728" cy="109728"/>
                            <wp:effectExtent l="0" t="0" r="5080" b="5080"/>
                            <wp:docPr id="3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62E5C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VjyQwAABA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5sR1Y8kMAAAQ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F76D0" w:rsidRPr="009D0878" w14:paraId="10B9DC25" w14:textId="77777777" w:rsidTr="00CA37BB">
              <w:tc>
                <w:tcPr>
                  <w:tcW w:w="4266" w:type="dxa"/>
                  <w:tcMar>
                    <w:left w:w="720" w:type="dxa"/>
                    <w:right w:w="29" w:type="dxa"/>
                  </w:tcMar>
                </w:tcPr>
                <w:p w14:paraId="55797776" w14:textId="77777777" w:rsidR="009F76D0" w:rsidRPr="009D0878" w:rsidRDefault="00C8212A" w:rsidP="003C4D94">
                  <w:pPr>
                    <w:pStyle w:val="ContactInfo"/>
                    <w:framePr w:hSpace="180" w:wrap="around" w:vAnchor="page" w:hAnchor="margin" w:y="547"/>
                  </w:pPr>
                  <w:r>
                    <w:t>longble.com</w:t>
                  </w:r>
                </w:p>
              </w:tc>
              <w:tc>
                <w:tcPr>
                  <w:tcW w:w="444" w:type="dxa"/>
                  <w:tcMar>
                    <w:left w:w="0" w:type="dxa"/>
                    <w:right w:w="0" w:type="dxa"/>
                  </w:tcMar>
                </w:tcPr>
                <w:p w14:paraId="2FE8CAD3" w14:textId="09DD6041" w:rsidR="009F76D0" w:rsidRPr="009D0878" w:rsidRDefault="00C8212A" w:rsidP="003C4D94">
                  <w:pPr>
                    <w:pStyle w:val="Icons"/>
                    <w:framePr w:hSpace="180" w:wrap="around" w:vAnchor="page" w:hAnchor="margin" w:y="547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CC24FD2" wp14:editId="157CD33B">
                            <wp:extent cx="118872" cy="118872"/>
                            <wp:effectExtent l="0" t="0" r="0" b="0"/>
                            <wp:docPr id="58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964D8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C2644" w:rsidRPr="009D0878" w14:paraId="22E9D486" w14:textId="77777777" w:rsidTr="00CA37BB">
              <w:trPr>
                <w:trHeight w:val="50"/>
              </w:trPr>
              <w:tc>
                <w:tcPr>
                  <w:tcW w:w="4266" w:type="dxa"/>
                  <w:tcMar>
                    <w:left w:w="720" w:type="dxa"/>
                    <w:right w:w="29" w:type="dxa"/>
                  </w:tcMar>
                </w:tcPr>
                <w:p w14:paraId="453F229A" w14:textId="439657C4" w:rsidR="004C2644" w:rsidRDefault="004C2644" w:rsidP="003C4D94">
                  <w:pPr>
                    <w:pStyle w:val="ContactInfo"/>
                    <w:framePr w:hSpace="180" w:wrap="around" w:vAnchor="page" w:hAnchor="margin" w:y="547"/>
                  </w:pPr>
                </w:p>
              </w:tc>
              <w:tc>
                <w:tcPr>
                  <w:tcW w:w="444" w:type="dxa"/>
                  <w:tcMar>
                    <w:left w:w="0" w:type="dxa"/>
                    <w:right w:w="0" w:type="dxa"/>
                  </w:tcMar>
                </w:tcPr>
                <w:p w14:paraId="221F3966" w14:textId="79B1DD7B" w:rsidR="004C2644" w:rsidRPr="009D0878" w:rsidRDefault="004C2644" w:rsidP="003C4D94">
                  <w:pPr>
                    <w:pStyle w:val="Icons"/>
                    <w:framePr w:hSpace="180" w:wrap="around" w:vAnchor="page" w:hAnchor="margin" w:y="547"/>
                    <w:rPr>
                      <w:noProof/>
                    </w:rPr>
                  </w:pPr>
                </w:p>
              </w:tc>
            </w:tr>
            <w:tr w:rsidR="004C2644" w:rsidRPr="009D0878" w14:paraId="4EBE41F3" w14:textId="77777777" w:rsidTr="00CA37BB">
              <w:trPr>
                <w:trHeight w:val="70"/>
              </w:trPr>
              <w:tc>
                <w:tcPr>
                  <w:tcW w:w="4266" w:type="dxa"/>
                  <w:tcMar>
                    <w:left w:w="720" w:type="dxa"/>
                    <w:right w:w="29" w:type="dxa"/>
                  </w:tcMar>
                </w:tcPr>
                <w:p w14:paraId="7F8AE3AE" w14:textId="77777777" w:rsidR="004C2644" w:rsidRPr="009D0878" w:rsidRDefault="004C2644" w:rsidP="003C4D94">
                  <w:pPr>
                    <w:pStyle w:val="ContactInfo"/>
                    <w:framePr w:hSpace="180" w:wrap="around" w:vAnchor="page" w:hAnchor="margin" w:y="547"/>
                    <w:jc w:val="center"/>
                  </w:pPr>
                </w:p>
              </w:tc>
              <w:tc>
                <w:tcPr>
                  <w:tcW w:w="444" w:type="dxa"/>
                  <w:tcMar>
                    <w:left w:w="0" w:type="dxa"/>
                    <w:right w:w="0" w:type="dxa"/>
                  </w:tcMar>
                </w:tcPr>
                <w:p w14:paraId="0E4D8399" w14:textId="77777777" w:rsidR="004C2644" w:rsidRPr="009D0878" w:rsidRDefault="004C2644" w:rsidP="003C4D94">
                  <w:pPr>
                    <w:pStyle w:val="Icons"/>
                    <w:framePr w:hSpace="180" w:wrap="around" w:vAnchor="page" w:hAnchor="margin" w:y="547"/>
                    <w:jc w:val="left"/>
                  </w:pPr>
                </w:p>
              </w:tc>
            </w:tr>
          </w:tbl>
          <w:p w14:paraId="73F4D80C" w14:textId="77777777" w:rsidR="0018226F" w:rsidRPr="00565B06" w:rsidRDefault="0018226F" w:rsidP="0018226F">
            <w:pPr>
              <w:pStyle w:val="ContactInfo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8649"/>
      </w:tblGrid>
      <w:tr w:rsidR="008F1901" w:rsidRPr="00565B06" w14:paraId="5E36697B" w14:textId="77777777" w:rsidTr="008F1901">
        <w:tc>
          <w:tcPr>
            <w:tcW w:w="725" w:type="dxa"/>
            <w:tcMar>
              <w:right w:w="216" w:type="dxa"/>
            </w:tcMar>
            <w:vAlign w:val="bottom"/>
          </w:tcPr>
          <w:p w14:paraId="2079E309" w14:textId="6728ADE0" w:rsidR="008F1901" w:rsidRPr="00565B06" w:rsidRDefault="00C44581" w:rsidP="00A04700">
            <w:pPr>
              <w:pStyle w:val="Icon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0FEC4CF1" wp14:editId="1FE5365A">
                      <wp:simplePos x="0" y="0"/>
                      <wp:positionH relativeFrom="column">
                        <wp:posOffset>8792198</wp:posOffset>
                      </wp:positionH>
                      <wp:positionV relativeFrom="paragraph">
                        <wp:posOffset>-107529</wp:posOffset>
                      </wp:positionV>
                      <wp:extent cx="11160" cy="12240"/>
                      <wp:effectExtent l="38100" t="38100" r="46355" b="4508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" cy="1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29A48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0" o:spid="_x0000_s1026" type="#_x0000_t75" style="position:absolute;margin-left:691.55pt;margin-top:-9.15pt;width:2.35pt;height:2.3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6704" behindDoc="0" locked="0" layoutInCell="1" allowOverlap="1" wp14:anchorId="52A3641B" wp14:editId="55F47B3F">
                      <wp:simplePos x="0" y="0"/>
                      <wp:positionH relativeFrom="column">
                        <wp:posOffset>7641278</wp:posOffset>
                      </wp:positionH>
                      <wp:positionV relativeFrom="paragraph">
                        <wp:posOffset>1444071</wp:posOffset>
                      </wp:positionV>
                      <wp:extent cx="25920" cy="16200"/>
                      <wp:effectExtent l="38100" t="38100" r="50800" b="4127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2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016887" id="Ink 29" o:spid="_x0000_s1026" type="#_x0000_t75" style="position:absolute;margin-left:601pt;margin-top:113pt;width:3.5pt;height:2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">
                      <v:imagedata r:id="rId12" o:title=""/>
                    </v:shape>
                  </w:pict>
                </mc:Fallback>
              </mc:AlternateContent>
            </w:r>
            <w:r w:rsidR="00BD582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4656" behindDoc="0" locked="0" layoutInCell="1" allowOverlap="1" wp14:anchorId="1785FDF6" wp14:editId="1F290E8F">
                      <wp:simplePos x="0" y="0"/>
                      <wp:positionH relativeFrom="column">
                        <wp:posOffset>7311378</wp:posOffset>
                      </wp:positionH>
                      <wp:positionV relativeFrom="paragraph">
                        <wp:posOffset>1120348</wp:posOffset>
                      </wp:positionV>
                      <wp:extent cx="10800" cy="34920"/>
                      <wp:effectExtent l="38100" t="38100" r="46355" b="4191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" cy="3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BF7761" id="Ink 12" o:spid="_x0000_s1026" type="#_x0000_t75" style="position:absolute;margin-left:575pt;margin-top:87.5pt;width:2.25pt;height:4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">
                      <v:imagedata r:id="rId14" o:title=""/>
                    </v:shape>
                  </w:pict>
                </mc:Fallback>
              </mc:AlternateContent>
            </w:r>
            <w:r w:rsidR="009F76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824" behindDoc="0" locked="0" layoutInCell="1" allowOverlap="1" wp14:anchorId="0B08E69C" wp14:editId="6F83AFEF">
                      <wp:simplePos x="0" y="0"/>
                      <wp:positionH relativeFrom="column">
                        <wp:posOffset>8792198</wp:posOffset>
                      </wp:positionH>
                      <wp:positionV relativeFrom="paragraph">
                        <wp:posOffset>-107529</wp:posOffset>
                      </wp:positionV>
                      <wp:extent cx="11160" cy="12240"/>
                      <wp:effectExtent l="38100" t="38100" r="46355" b="4508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" cy="1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6D40EA" id="Ink 7" o:spid="_x0000_s1026" type="#_x0000_t75" style="position:absolute;margin-left:691.55pt;margin-top:-9.15pt;width:2.35pt;height:2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">
                      <v:imagedata r:id="rId10" o:title=""/>
                    </v:shape>
                  </w:pict>
                </mc:Fallback>
              </mc:AlternateContent>
            </w:r>
            <w:r w:rsidR="009F76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800" behindDoc="0" locked="0" layoutInCell="1" allowOverlap="1" wp14:anchorId="2A0145AF" wp14:editId="0DDB06BF">
                      <wp:simplePos x="0" y="0"/>
                      <wp:positionH relativeFrom="column">
                        <wp:posOffset>7641278</wp:posOffset>
                      </wp:positionH>
                      <wp:positionV relativeFrom="paragraph">
                        <wp:posOffset>1444071</wp:posOffset>
                      </wp:positionV>
                      <wp:extent cx="25920" cy="16200"/>
                      <wp:effectExtent l="38100" t="38100" r="50800" b="4127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2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97D7E8" id="Ink 8" o:spid="_x0000_s1026" type="#_x0000_t75" style="position:absolute;margin-left:601pt;margin-top:113pt;width:3.5pt;height:2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">
                      <v:imagedata r:id="rId12" o:title=""/>
                    </v:shape>
                  </w:pict>
                </mc:Fallback>
              </mc:AlternateContent>
            </w:r>
            <w:r w:rsidR="009F76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776" behindDoc="0" locked="0" layoutInCell="1" allowOverlap="1" wp14:anchorId="269E7B65" wp14:editId="28F09966">
                      <wp:simplePos x="0" y="0"/>
                      <wp:positionH relativeFrom="column">
                        <wp:posOffset>7311378</wp:posOffset>
                      </wp:positionH>
                      <wp:positionV relativeFrom="paragraph">
                        <wp:posOffset>1120348</wp:posOffset>
                      </wp:positionV>
                      <wp:extent cx="10800" cy="34920"/>
                      <wp:effectExtent l="38100" t="38100" r="46355" b="4191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" cy="3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42C33C" id="Ink 27" o:spid="_x0000_s1026" type="#_x0000_t75" style="position:absolute;margin-left:575pt;margin-top:87.5pt;width:2.25pt;height:4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">
                      <v:imagedata r:id="rId14" o:title=""/>
                    </v:shape>
                  </w:pict>
                </mc:Fallback>
              </mc:AlternateContent>
            </w:r>
            <w:r w:rsidR="008F1901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C6FC1E7" wp14:editId="066E87C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3A50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black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F0782EB" w14:textId="77777777" w:rsidR="008F1901" w:rsidRPr="00565B06" w:rsidRDefault="003C4D94" w:rsidP="00A04700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EE35BBB67DA74B4A979E7D285E76FDA2"/>
                </w:placeholder>
                <w:temporary/>
                <w:showingPlcHdr/>
              </w:sdtPr>
              <w:sdtEndPr/>
              <w:sdtContent>
                <w:r w:rsidR="008F1901" w:rsidRPr="00565B06">
                  <w:t>Education</w:t>
                </w:r>
              </w:sdtContent>
            </w:sdt>
          </w:p>
        </w:tc>
      </w:tr>
    </w:tbl>
    <w:p w14:paraId="6879741D" w14:textId="77777777" w:rsidR="008F1901" w:rsidRPr="00565B06" w:rsidRDefault="008F1901" w:rsidP="008F1901">
      <w:pPr>
        <w:pStyle w:val="Heading2"/>
      </w:pPr>
      <w:r w:rsidRPr="007D72A8">
        <w:t>Master of Engineering</w:t>
      </w:r>
      <w:r>
        <w:t xml:space="preserve"> – Mechanical Engineering: Design &amp; MFG. </w:t>
      </w:r>
      <w:r w:rsidRPr="007D72A8">
        <w:t>|</w:t>
      </w:r>
      <w:r w:rsidRPr="00565B06">
        <w:t xml:space="preserve"> </w:t>
      </w:r>
      <w:r>
        <w:rPr>
          <w:rStyle w:val="Emphasis"/>
        </w:rPr>
        <w:t>Old Dominion University</w:t>
      </w:r>
    </w:p>
    <w:p w14:paraId="166873F9" w14:textId="1DFED286" w:rsidR="008F1901" w:rsidRDefault="008F1901" w:rsidP="008F1901">
      <w:pPr>
        <w:pStyle w:val="Heading3"/>
      </w:pPr>
      <w:r>
        <w:t>Summer 2018 – Summer 2021</w:t>
      </w:r>
    </w:p>
    <w:p w14:paraId="53DF123B" w14:textId="796FC699" w:rsidR="009A4C34" w:rsidRDefault="009A4C34" w:rsidP="008F1901">
      <w:pPr>
        <w:pStyle w:val="Heading3"/>
      </w:pPr>
      <w:r>
        <w:t xml:space="preserve">GPA: </w:t>
      </w:r>
      <w:r w:rsidR="0057309C">
        <w:t>3.5/4.0</w:t>
      </w:r>
    </w:p>
    <w:p w14:paraId="6D557D9D" w14:textId="7DCBFE9F" w:rsidR="008F1901" w:rsidRDefault="005A758C" w:rsidP="009A5B30">
      <w:r>
        <w:t>Selected Coursework:</w:t>
      </w:r>
      <w:r w:rsidR="008736DF">
        <w:t xml:space="preserve"> Design of Experiments, </w:t>
      </w:r>
      <w:r w:rsidR="00C819E6">
        <w:t xml:space="preserve">Engineering </w:t>
      </w:r>
      <w:r w:rsidR="0044020B">
        <w:t>Optimization</w:t>
      </w:r>
      <w:r w:rsidR="00C819E6">
        <w:t xml:space="preserve">, </w:t>
      </w:r>
      <w:r w:rsidR="00102C6D">
        <w:t>Concurrent Engineering, Additive Manufacturing, Advanced Manufacturing Technology, Advanced Design,</w:t>
      </w:r>
      <w:r w:rsidR="00C819E6">
        <w:t xml:space="preserve"> Finite Element Analysis</w:t>
      </w:r>
    </w:p>
    <w:p w14:paraId="118145D3" w14:textId="77777777" w:rsidR="00016327" w:rsidRDefault="00016327" w:rsidP="009A5B30"/>
    <w:p w14:paraId="4035DF77" w14:textId="77777777" w:rsidR="008F1901" w:rsidRPr="00565B06" w:rsidRDefault="008F1901" w:rsidP="008F1901">
      <w:pPr>
        <w:pStyle w:val="Heading2"/>
      </w:pPr>
      <w:r w:rsidRPr="007D72A8">
        <w:t>Bachelor of Science –</w:t>
      </w:r>
      <w:r>
        <w:t xml:space="preserve"> MFG.</w:t>
      </w:r>
      <w:r w:rsidRPr="007D72A8">
        <w:t xml:space="preserve"> Engineering Technology |</w:t>
      </w:r>
      <w:r w:rsidRPr="00565B06">
        <w:t xml:space="preserve"> </w:t>
      </w:r>
      <w:r>
        <w:rPr>
          <w:rStyle w:val="Emphasis"/>
        </w:rPr>
        <w:t>East Tennessee State University</w:t>
      </w:r>
    </w:p>
    <w:p w14:paraId="6DCAA10F" w14:textId="5022E35A" w:rsidR="008F1901" w:rsidRDefault="008F1901" w:rsidP="008F1901">
      <w:pPr>
        <w:pStyle w:val="Heading3"/>
      </w:pPr>
      <w:r w:rsidRPr="007D72A8">
        <w:t>fall 2012 – fall 2016</w:t>
      </w:r>
    </w:p>
    <w:p w14:paraId="6578D2A1" w14:textId="2A86B04B" w:rsidR="0057309C" w:rsidRPr="007D72A8" w:rsidRDefault="0057309C" w:rsidP="008F1901">
      <w:pPr>
        <w:pStyle w:val="Heading3"/>
      </w:pPr>
      <w:r>
        <w:t xml:space="preserve">GPA: </w:t>
      </w:r>
      <w:r w:rsidR="00C219C9">
        <w:t>3.59/4.0</w:t>
      </w:r>
    </w:p>
    <w:p w14:paraId="46822D19" w14:textId="7AAD2723" w:rsidR="009F76D0" w:rsidRPr="0086025D" w:rsidRDefault="007F7578" w:rsidP="009F76D0">
      <w:pPr>
        <w:rPr>
          <w:b/>
        </w:rPr>
      </w:pPr>
      <w:r>
        <w:t xml:space="preserve">Selected Coursework: </w:t>
      </w:r>
      <w:r w:rsidR="00E11971">
        <w:t>CIM Applications</w:t>
      </w:r>
      <w:r w:rsidR="00166B0E">
        <w:t xml:space="preserve">, </w:t>
      </w:r>
      <w:r w:rsidR="005845E6">
        <w:t>CNC</w:t>
      </w:r>
      <w:r w:rsidR="003F07B2">
        <w:t xml:space="preserve">, </w:t>
      </w:r>
      <w:r w:rsidR="001E6ED0">
        <w:t xml:space="preserve">Machine Tools, </w:t>
      </w:r>
      <w:r w:rsidR="00F37FF3">
        <w:t xml:space="preserve">Manuf. </w:t>
      </w:r>
      <w:r w:rsidR="003F07B2">
        <w:t>Proc</w:t>
      </w:r>
      <w:r w:rsidR="00247620">
        <w:t>esses</w:t>
      </w:r>
      <w:r w:rsidR="003F07B2">
        <w:t>/</w:t>
      </w:r>
      <w:r w:rsidR="00F37FF3">
        <w:t xml:space="preserve">Specs., </w:t>
      </w:r>
      <w:r w:rsidR="00166B0E">
        <w:t xml:space="preserve">Process Control &amp; Instrumentation, </w:t>
      </w:r>
      <w:r w:rsidR="00232CDA">
        <w:t xml:space="preserve">Electrical Principles, Electronics 1, </w:t>
      </w:r>
      <w:r w:rsidR="009C751F">
        <w:t>Digital Circuits, Microprocessors,</w:t>
      </w:r>
      <w:r w:rsidR="00232CDA">
        <w:t xml:space="preserve"> </w:t>
      </w:r>
      <w:r w:rsidR="008674CF">
        <w:t>Advanced Robotics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821B7" w:rsidRPr="00565B06" w14:paraId="0E12CFA6" w14:textId="77777777" w:rsidTr="00856573">
        <w:trPr>
          <w:trHeight w:val="50"/>
        </w:trPr>
        <w:tc>
          <w:tcPr>
            <w:tcW w:w="720" w:type="dxa"/>
            <w:tcMar>
              <w:right w:w="216" w:type="dxa"/>
            </w:tcMar>
            <w:vAlign w:val="bottom"/>
          </w:tcPr>
          <w:p w14:paraId="66A795E8" w14:textId="77777777" w:rsidR="001821B7" w:rsidRPr="00565B06" w:rsidRDefault="001821B7" w:rsidP="00667E2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FEBF72" wp14:editId="6A3D385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6A7C7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black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62ED79F" w14:textId="77777777" w:rsidR="001821B7" w:rsidRPr="00565B06" w:rsidRDefault="001821B7" w:rsidP="00667E27">
            <w:pPr>
              <w:pStyle w:val="Heading1"/>
            </w:pPr>
            <w:r>
              <w:t>Skills Profile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160"/>
        <w:gridCol w:w="1987"/>
        <w:gridCol w:w="2592"/>
        <w:gridCol w:w="1901"/>
      </w:tblGrid>
      <w:tr w:rsidR="00E56160" w:rsidRPr="00565B06" w14:paraId="13372D1C" w14:textId="77777777" w:rsidTr="00CA2EFC">
        <w:trPr>
          <w:cantSplit/>
          <w:trHeight w:val="561"/>
        </w:trPr>
        <w:tc>
          <w:tcPr>
            <w:tcW w:w="1250" w:type="pct"/>
          </w:tcPr>
          <w:p w14:paraId="156D3F1C" w14:textId="2521FBB9" w:rsidR="00CB176D" w:rsidRPr="00565B06" w:rsidRDefault="006A7AE9" w:rsidP="00CB176D">
            <w:pPr>
              <w:pStyle w:val="Heading2"/>
            </w:pPr>
            <w:r>
              <w:t>Technical</w:t>
            </w:r>
          </w:p>
          <w:p w14:paraId="0944A816" w14:textId="0A66B824" w:rsidR="00914083" w:rsidRDefault="00914083" w:rsidP="00914083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>
              <w:rPr>
                <w:color w:val="373737" w:themeColor="background2" w:themeShade="40"/>
              </w:rPr>
              <w:t xml:space="preserve">- Design of Experiments </w:t>
            </w:r>
          </w:p>
          <w:p w14:paraId="6E0BF46A" w14:textId="16384F3E" w:rsidR="00CB176D" w:rsidRDefault="00CB176D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F</w:t>
            </w:r>
            <w:r w:rsidR="00406FBB">
              <w:rPr>
                <w:color w:val="373737" w:themeColor="background2" w:themeShade="40"/>
              </w:rPr>
              <w:t>inite Element Analysis</w:t>
            </w:r>
          </w:p>
          <w:p w14:paraId="37D47B89" w14:textId="77777777" w:rsidR="00D5663D" w:rsidRDefault="00D5663D" w:rsidP="00D5663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>
              <w:rPr>
                <w:color w:val="373737" w:themeColor="background2" w:themeShade="40"/>
              </w:rPr>
              <w:t>- Engineering Design</w:t>
            </w:r>
          </w:p>
          <w:p w14:paraId="056E5D54" w14:textId="77777777" w:rsidR="00D5663D" w:rsidRDefault="00D5663D" w:rsidP="00D5663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>
              <w:rPr>
                <w:color w:val="373737" w:themeColor="background2" w:themeShade="40"/>
              </w:rPr>
              <w:t>- Strength of Materials</w:t>
            </w:r>
          </w:p>
          <w:p w14:paraId="2B578980" w14:textId="5718BB77" w:rsidR="00DE3EEE" w:rsidRPr="00A13EF9" w:rsidRDefault="00DE3EEE" w:rsidP="00D5663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>
              <w:rPr>
                <w:color w:val="373737" w:themeColor="background2" w:themeShade="40"/>
              </w:rPr>
              <w:t xml:space="preserve">- GD&amp;T </w:t>
            </w:r>
          </w:p>
        </w:tc>
        <w:tc>
          <w:tcPr>
            <w:tcW w:w="1150" w:type="pct"/>
          </w:tcPr>
          <w:p w14:paraId="02B4C177" w14:textId="3E54BB51" w:rsidR="00CB176D" w:rsidRPr="00565B06" w:rsidRDefault="00CB176D" w:rsidP="00CB176D">
            <w:pPr>
              <w:pStyle w:val="Heading2"/>
            </w:pPr>
            <w:r>
              <w:t>Software</w:t>
            </w:r>
          </w:p>
          <w:p w14:paraId="6B6EA182" w14:textId="0638642B" w:rsidR="00CB176D" w:rsidRDefault="00CB176D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Fusion360</w:t>
            </w:r>
          </w:p>
          <w:p w14:paraId="3C678084" w14:textId="1CEC252A" w:rsidR="00BB5DAF" w:rsidRPr="00DC794A" w:rsidRDefault="00BB5DAF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>
              <w:rPr>
                <w:color w:val="373737" w:themeColor="background2" w:themeShade="40"/>
              </w:rPr>
              <w:t>- SolidWorks</w:t>
            </w:r>
          </w:p>
          <w:p w14:paraId="6BAF362F" w14:textId="5DC332A6" w:rsidR="00CB176D" w:rsidRPr="00DC794A" w:rsidRDefault="00CB176D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AutoCAD</w:t>
            </w:r>
          </w:p>
          <w:p w14:paraId="48D93280" w14:textId="351BCA9B" w:rsidR="00C42321" w:rsidRDefault="00CB176D" w:rsidP="00BB5DA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Siemens NX 10</w:t>
            </w:r>
          </w:p>
          <w:p w14:paraId="70465BEB" w14:textId="7EE81EC4" w:rsidR="00CB176D" w:rsidRPr="00565B06" w:rsidRDefault="00C42321" w:rsidP="00EE7004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  <w:r>
              <w:rPr>
                <w:color w:val="373737" w:themeColor="background2" w:themeShade="40"/>
              </w:rPr>
              <w:t xml:space="preserve">- MSC </w:t>
            </w:r>
            <w:r w:rsidR="00CA2EFC">
              <w:rPr>
                <w:color w:val="373737" w:themeColor="background2" w:themeShade="40"/>
              </w:rPr>
              <w:t>Nastran/</w:t>
            </w:r>
            <w:r>
              <w:rPr>
                <w:color w:val="373737" w:themeColor="background2" w:themeShade="40"/>
              </w:rPr>
              <w:t>Patran</w:t>
            </w:r>
          </w:p>
        </w:tc>
        <w:tc>
          <w:tcPr>
            <w:tcW w:w="1500" w:type="pct"/>
          </w:tcPr>
          <w:p w14:paraId="56414BBE" w14:textId="77777777" w:rsidR="00CB176D" w:rsidRDefault="00CB176D" w:rsidP="00CB176D">
            <w:pPr>
              <w:pStyle w:val="Heading2"/>
            </w:pPr>
            <w:r>
              <w:t>Equipment</w:t>
            </w:r>
          </w:p>
          <w:p w14:paraId="22039E27" w14:textId="23BEF838" w:rsidR="00CB176D" w:rsidRPr="00DC794A" w:rsidRDefault="00CB176D" w:rsidP="00CB176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- 3D Printers</w:t>
            </w:r>
          </w:p>
          <w:p w14:paraId="7FD707BE" w14:textId="77777777" w:rsidR="00CB176D" w:rsidRPr="00DC794A" w:rsidRDefault="00CB176D" w:rsidP="00CB176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AXYZ CNC Router</w:t>
            </w:r>
          </w:p>
          <w:p w14:paraId="77511276" w14:textId="022F7E65" w:rsidR="00CB176D" w:rsidRPr="00DC794A" w:rsidRDefault="00CB176D" w:rsidP="0004589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ULS Laser Cutter/Engraver</w:t>
            </w:r>
          </w:p>
          <w:p w14:paraId="7C3E1E3E" w14:textId="212E5A88" w:rsidR="00CB176D" w:rsidRDefault="00CB176D" w:rsidP="00CB176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color w:val="373737" w:themeColor="background2" w:themeShade="40"/>
              </w:rPr>
            </w:pPr>
            <w:r w:rsidRPr="00DC794A">
              <w:rPr>
                <w:color w:val="373737" w:themeColor="background2" w:themeShade="40"/>
              </w:rPr>
              <w:t>- Metal Fabrication Equipment</w:t>
            </w:r>
          </w:p>
          <w:p w14:paraId="0ACA7119" w14:textId="62180891" w:rsidR="00CB176D" w:rsidRDefault="00CB176D" w:rsidP="00CB176D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DC794A">
              <w:rPr>
                <w:color w:val="373737" w:themeColor="background2" w:themeShade="40"/>
              </w:rPr>
              <w:t>- DENSO 6-Axis Robots</w:t>
            </w:r>
          </w:p>
        </w:tc>
        <w:tc>
          <w:tcPr>
            <w:tcW w:w="1100" w:type="pct"/>
          </w:tcPr>
          <w:p w14:paraId="13618A33" w14:textId="77777777" w:rsidR="00CB176D" w:rsidRDefault="00CB176D" w:rsidP="00CB176D">
            <w:pPr>
              <w:pStyle w:val="Heading2"/>
            </w:pPr>
            <w:r>
              <w:t>Languages</w:t>
            </w:r>
          </w:p>
          <w:p w14:paraId="07DD4FAD" w14:textId="7D9D31A7" w:rsidR="00CB176D" w:rsidRDefault="00CB176D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  <w:r>
              <w:t>- MATLAB</w:t>
            </w:r>
          </w:p>
          <w:p w14:paraId="1286DEF6" w14:textId="5B24509E" w:rsidR="0076703C" w:rsidRDefault="0076703C" w:rsidP="00CB176D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  <w:r>
              <w:t>- C/C++ (Arduino Based)</w:t>
            </w:r>
          </w:p>
          <w:p w14:paraId="3CF4842E" w14:textId="494FEBB9" w:rsidR="00914083" w:rsidRDefault="00914083" w:rsidP="00CB176D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 xml:space="preserve">- Python </w:t>
            </w:r>
          </w:p>
          <w:p w14:paraId="5EFDED68" w14:textId="2D94B51A" w:rsidR="00FD6EA1" w:rsidRDefault="00FD6EA1" w:rsidP="00CB176D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>- Java</w:t>
            </w:r>
          </w:p>
          <w:p w14:paraId="7BD771D7" w14:textId="22F59825" w:rsidR="00CB176D" w:rsidRDefault="00CB176D" w:rsidP="00FD6EA1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  <w:r>
              <w:t xml:space="preserve">- PAC Code 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E088C" w:rsidRPr="00565B06" w14:paraId="0F3B1CA7" w14:textId="77777777" w:rsidTr="001821B7">
        <w:tc>
          <w:tcPr>
            <w:tcW w:w="725" w:type="dxa"/>
            <w:tcMar>
              <w:right w:w="216" w:type="dxa"/>
            </w:tcMar>
            <w:vAlign w:val="bottom"/>
          </w:tcPr>
          <w:p w14:paraId="46CA4325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96F3C34" wp14:editId="419BEF8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E856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black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87EB037" w14:textId="63766993" w:rsidR="00E87785" w:rsidRPr="00565B06" w:rsidRDefault="003C4D94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67FDF6475DA44925BDD02D5BDFC49E0C"/>
                </w:placeholder>
                <w:temporary/>
                <w:showingPlcHdr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D3158BE" w14:textId="61AE93A4" w:rsidR="00E87785" w:rsidRPr="00565B06" w:rsidRDefault="00E87785" w:rsidP="00E87785">
      <w:pPr>
        <w:pStyle w:val="Heading2"/>
      </w:pPr>
      <w:r>
        <w:t>Automated</w:t>
      </w:r>
      <w:r w:rsidR="005C2037">
        <w:t xml:space="preserve"> Logic</w:t>
      </w:r>
      <w:r w:rsidRPr="00565B06">
        <w:t xml:space="preserve">| </w:t>
      </w:r>
      <w:r w:rsidR="005C2037">
        <w:rPr>
          <w:rStyle w:val="Emphasis"/>
          <w:szCs w:val="22"/>
        </w:rPr>
        <w:t>R&amp;D –</w:t>
      </w:r>
      <w:r w:rsidR="00764F34">
        <w:rPr>
          <w:rStyle w:val="Emphasis"/>
          <w:szCs w:val="22"/>
        </w:rPr>
        <w:t>Test</w:t>
      </w:r>
      <w:r w:rsidR="005C2037">
        <w:rPr>
          <w:rStyle w:val="Emphasis"/>
          <w:szCs w:val="22"/>
        </w:rPr>
        <w:t xml:space="preserve"> Engineer</w:t>
      </w:r>
      <w:r w:rsidR="00B1628E">
        <w:rPr>
          <w:rStyle w:val="Emphasis"/>
          <w:szCs w:val="22"/>
        </w:rPr>
        <w:t xml:space="preserve"> (Embedded</w:t>
      </w:r>
      <w:r w:rsidR="000A60EE">
        <w:rPr>
          <w:rStyle w:val="Emphasis"/>
          <w:szCs w:val="22"/>
        </w:rPr>
        <w:t>/</w:t>
      </w:r>
      <w:r w:rsidR="00B1628E">
        <w:rPr>
          <w:rStyle w:val="Emphasis"/>
          <w:szCs w:val="22"/>
        </w:rPr>
        <w:t>Integration)</w:t>
      </w:r>
    </w:p>
    <w:p w14:paraId="19267413" w14:textId="53BF4E7C" w:rsidR="00E87785" w:rsidRPr="00565B06" w:rsidRDefault="005C2037" w:rsidP="008E0A50">
      <w:pPr>
        <w:pStyle w:val="Heading3"/>
      </w:pPr>
      <w:r>
        <w:t>October</w:t>
      </w:r>
      <w:r w:rsidR="00E87785">
        <w:t xml:space="preserve"> 2018</w:t>
      </w:r>
      <w:r w:rsidR="00E87785" w:rsidRPr="00565B06">
        <w:t xml:space="preserve"> – </w:t>
      </w:r>
      <w:r w:rsidR="00BA0BDA">
        <w:t>Present</w:t>
      </w:r>
    </w:p>
    <w:p w14:paraId="26C823DC" w14:textId="6CB0F466" w:rsidR="00BA0BDA" w:rsidRDefault="00BA0BDA" w:rsidP="00E87785">
      <w:pPr>
        <w:pStyle w:val="ListParagraph"/>
        <w:numPr>
          <w:ilvl w:val="0"/>
          <w:numId w:val="16"/>
        </w:numPr>
      </w:pPr>
      <w:r w:rsidRPr="00BA0BDA">
        <w:t xml:space="preserve">Primary testing resource on </w:t>
      </w:r>
      <w:r w:rsidR="001F79CC">
        <w:t xml:space="preserve">a Scrum </w:t>
      </w:r>
      <w:r w:rsidRPr="00BA0BDA">
        <w:t>team of software/firmware engineers.</w:t>
      </w:r>
    </w:p>
    <w:p w14:paraId="6BD7B747" w14:textId="04870E85" w:rsidR="0023002C" w:rsidRDefault="0023002C" w:rsidP="00E87785">
      <w:pPr>
        <w:pStyle w:val="ListParagraph"/>
        <w:numPr>
          <w:ilvl w:val="0"/>
          <w:numId w:val="16"/>
        </w:numPr>
      </w:pPr>
      <w:r w:rsidRPr="0023002C">
        <w:t>Collaborate closely with developers</w:t>
      </w:r>
      <w:r w:rsidR="003D2AE2">
        <w:t xml:space="preserve"> and</w:t>
      </w:r>
      <w:r w:rsidRPr="0023002C">
        <w:t xml:space="preserve"> architects to effectively test </w:t>
      </w:r>
      <w:r w:rsidR="00765B6D">
        <w:t>L</w:t>
      </w:r>
      <w:r w:rsidR="005276BE">
        <w:t>inux</w:t>
      </w:r>
      <w:r w:rsidR="00D65C09">
        <w:t>-</w:t>
      </w:r>
      <w:r w:rsidR="005276BE">
        <w:t>based products.</w:t>
      </w:r>
    </w:p>
    <w:p w14:paraId="01658A84" w14:textId="2C6716A6" w:rsidR="00E87785" w:rsidRDefault="0023002C" w:rsidP="00E87785">
      <w:pPr>
        <w:pStyle w:val="ListParagraph"/>
        <w:numPr>
          <w:ilvl w:val="0"/>
          <w:numId w:val="16"/>
        </w:numPr>
      </w:pPr>
      <w:r w:rsidRPr="0023002C">
        <w:t xml:space="preserve">Network and hardware setup to test (smoke, functional, and regression) features and components produced by </w:t>
      </w:r>
      <w:r w:rsidR="00A87A75">
        <w:t xml:space="preserve">the </w:t>
      </w:r>
      <w:r w:rsidRPr="0023002C">
        <w:t>Scrum development team.</w:t>
      </w:r>
    </w:p>
    <w:p w14:paraId="67EA4B56" w14:textId="77777777" w:rsidR="000736E9" w:rsidRPr="00565B06" w:rsidRDefault="000736E9" w:rsidP="000736E9">
      <w:pPr>
        <w:pStyle w:val="Heading2"/>
      </w:pPr>
      <w:r>
        <w:t>Freelance</w:t>
      </w:r>
      <w:r w:rsidRPr="00565B06">
        <w:t xml:space="preserve">| </w:t>
      </w:r>
      <w:r>
        <w:rPr>
          <w:rStyle w:val="Emphasis"/>
          <w:szCs w:val="22"/>
        </w:rPr>
        <w:t>CAD Engineer</w:t>
      </w:r>
    </w:p>
    <w:p w14:paraId="22590C31" w14:textId="0B7A26F1" w:rsidR="000736E9" w:rsidRPr="00565B06" w:rsidRDefault="000736E9" w:rsidP="000736E9">
      <w:pPr>
        <w:pStyle w:val="Heading3"/>
      </w:pPr>
      <w:r>
        <w:t>August 2017</w:t>
      </w:r>
      <w:r w:rsidRPr="00565B06">
        <w:t xml:space="preserve"> – </w:t>
      </w:r>
      <w:r w:rsidR="003C4D94">
        <w:t>PRESENT</w:t>
      </w:r>
    </w:p>
    <w:p w14:paraId="187E57B8" w14:textId="7BD13248" w:rsidR="005B6A03" w:rsidRDefault="005B6A03" w:rsidP="008B2C06">
      <w:pPr>
        <w:pStyle w:val="ListParagraph"/>
        <w:numPr>
          <w:ilvl w:val="0"/>
          <w:numId w:val="16"/>
        </w:numPr>
      </w:pPr>
      <w:r w:rsidRPr="005B6A03">
        <w:t xml:space="preserve">Develop working drawings/models from sketches or descriptions developed by clients using </w:t>
      </w:r>
      <w:r w:rsidR="00B10615">
        <w:t>2</w:t>
      </w:r>
      <w:r w:rsidRPr="005B6A03">
        <w:t xml:space="preserve">D and </w:t>
      </w:r>
      <w:r w:rsidR="00B10615">
        <w:t>3</w:t>
      </w:r>
      <w:r w:rsidRPr="005B6A03">
        <w:t>D CAD tools.</w:t>
      </w:r>
    </w:p>
    <w:p w14:paraId="325F1B9C" w14:textId="4E2B5DE7" w:rsidR="00E1449F" w:rsidRDefault="00E1449F" w:rsidP="000736E9">
      <w:pPr>
        <w:pStyle w:val="ListParagraph"/>
        <w:numPr>
          <w:ilvl w:val="0"/>
          <w:numId w:val="16"/>
        </w:numPr>
      </w:pPr>
      <w:r w:rsidRPr="00E1449F">
        <w:t>Establish design specifications and parameters for CAD models.</w:t>
      </w:r>
    </w:p>
    <w:p w14:paraId="70BE46F9" w14:textId="6474A462" w:rsidR="00A965BA" w:rsidRDefault="00A965BA" w:rsidP="000736E9">
      <w:pPr>
        <w:pStyle w:val="ListParagraph"/>
        <w:numPr>
          <w:ilvl w:val="0"/>
          <w:numId w:val="16"/>
        </w:numPr>
      </w:pPr>
      <w:r w:rsidRPr="00A965BA">
        <w:t>Determine manufacturing proces</w:t>
      </w:r>
      <w:r w:rsidR="00ED5E42">
        <w:t>se</w:t>
      </w:r>
      <w:r w:rsidRPr="00A965BA">
        <w:t>s that meet targets for feasibility, performance, costs, quality, and timing.</w:t>
      </w:r>
    </w:p>
    <w:p w14:paraId="5FCF5717" w14:textId="21735361" w:rsidR="007F4DB0" w:rsidRPr="00565B06" w:rsidRDefault="00797466" w:rsidP="007F4DB0">
      <w:pPr>
        <w:pStyle w:val="Heading2"/>
      </w:pPr>
      <w:r>
        <w:t>PrintForm</w:t>
      </w:r>
      <w:r w:rsidR="007F4DB0" w:rsidRPr="00565B06">
        <w:t xml:space="preserve">| </w:t>
      </w:r>
      <w:r w:rsidR="00123315">
        <w:rPr>
          <w:rStyle w:val="Emphasis"/>
          <w:szCs w:val="22"/>
        </w:rPr>
        <w:t>Prototype Project Engineer</w:t>
      </w:r>
      <w:r w:rsidR="00BC607D">
        <w:rPr>
          <w:rStyle w:val="Emphasis"/>
          <w:szCs w:val="22"/>
        </w:rPr>
        <w:t>/Account Manager</w:t>
      </w:r>
    </w:p>
    <w:p w14:paraId="304CFC8D" w14:textId="1C47CAD7" w:rsidR="007F4DB0" w:rsidRPr="00565B06" w:rsidRDefault="00532904" w:rsidP="007F4DB0">
      <w:pPr>
        <w:pStyle w:val="Heading3"/>
      </w:pPr>
      <w:r>
        <w:t>February</w:t>
      </w:r>
      <w:r w:rsidR="007F4DB0">
        <w:t xml:space="preserve"> 201</w:t>
      </w:r>
      <w:r>
        <w:t>8</w:t>
      </w:r>
      <w:r w:rsidR="007F4DB0" w:rsidRPr="00565B06">
        <w:t xml:space="preserve"> – </w:t>
      </w:r>
      <w:r w:rsidR="00DA7C84">
        <w:t>October</w:t>
      </w:r>
      <w:r w:rsidR="009F76D0">
        <w:t xml:space="preserve"> 201</w:t>
      </w:r>
      <w:r w:rsidR="00DA7C84">
        <w:t>8</w:t>
      </w:r>
    </w:p>
    <w:p w14:paraId="136210BB" w14:textId="6F13C80D" w:rsidR="009F76D0" w:rsidRDefault="009F76D0" w:rsidP="009F76D0">
      <w:pPr>
        <w:pStyle w:val="ListParagraph"/>
        <w:numPr>
          <w:ilvl w:val="0"/>
          <w:numId w:val="16"/>
        </w:numPr>
      </w:pPr>
      <w:r>
        <w:t xml:space="preserve">Reduced quoting cost/lead time by translating </w:t>
      </w:r>
      <w:r w:rsidR="001A44EF">
        <w:t xml:space="preserve">2D </w:t>
      </w:r>
      <w:r>
        <w:t>drawings to 3D CAD models in-house.</w:t>
      </w:r>
    </w:p>
    <w:p w14:paraId="26CECEBE" w14:textId="62C1F943" w:rsidR="00C0288E" w:rsidRDefault="009F76D0" w:rsidP="00C0288E">
      <w:pPr>
        <w:pStyle w:val="ListParagraph"/>
        <w:numPr>
          <w:ilvl w:val="0"/>
          <w:numId w:val="16"/>
        </w:numPr>
      </w:pPr>
      <w:r>
        <w:t xml:space="preserve">Directed manufacturing of </w:t>
      </w:r>
      <w:r w:rsidR="00C05646">
        <w:t>drawings/</w:t>
      </w:r>
      <w:r w:rsidR="0048189D">
        <w:t xml:space="preserve">CAD </w:t>
      </w:r>
      <w:r>
        <w:t>models through</w:t>
      </w:r>
      <w:r w:rsidR="00D31E69">
        <w:t xml:space="preserve"> a global supply chain</w:t>
      </w:r>
      <w:r w:rsidR="00EF5E74">
        <w:t>.</w:t>
      </w:r>
    </w:p>
    <w:p w14:paraId="46846325" w14:textId="27F6B429" w:rsidR="002F5C08" w:rsidRDefault="002F5C08" w:rsidP="002F5C08">
      <w:pPr>
        <w:pStyle w:val="ListParagraph"/>
        <w:numPr>
          <w:ilvl w:val="0"/>
          <w:numId w:val="16"/>
        </w:numPr>
      </w:pPr>
      <w:r>
        <w:t>Grew</w:t>
      </w:r>
      <w:r w:rsidRPr="009A5B3B">
        <w:t xml:space="preserve"> revenues </w:t>
      </w:r>
      <w:r>
        <w:t xml:space="preserve">of </w:t>
      </w:r>
      <w:r w:rsidRPr="009A5B3B">
        <w:t>assigned sales territory with a customer account base of 50+ companies</w:t>
      </w:r>
      <w:r w:rsidR="00C864DA">
        <w:t>.</w:t>
      </w:r>
    </w:p>
    <w:p w14:paraId="69C6F102" w14:textId="1F4D0C8F" w:rsidR="005E088C" w:rsidRPr="00565B06" w:rsidRDefault="005C621D" w:rsidP="00B47E1E">
      <w:pPr>
        <w:pStyle w:val="Heading2"/>
      </w:pPr>
      <w:r>
        <w:t xml:space="preserve">Paramont Manufacturing LLC </w:t>
      </w:r>
      <w:r w:rsidR="005E088C" w:rsidRPr="00565B06">
        <w:t xml:space="preserve">| </w:t>
      </w:r>
      <w:r w:rsidRPr="009031A5">
        <w:rPr>
          <w:rStyle w:val="Emphasis"/>
        </w:rPr>
        <w:t>Project Manager/Design Engineer</w:t>
      </w:r>
    </w:p>
    <w:p w14:paraId="1018B85D" w14:textId="6B3EA1C2" w:rsidR="005E088C" w:rsidRPr="00565B06" w:rsidRDefault="006F5D2A" w:rsidP="004F199F">
      <w:pPr>
        <w:pStyle w:val="Heading3"/>
      </w:pPr>
      <w:r>
        <w:t>August 2017</w:t>
      </w:r>
      <w:r w:rsidR="005E088C" w:rsidRPr="00565B06">
        <w:t xml:space="preserve"> – </w:t>
      </w:r>
      <w:r w:rsidR="007F4DB0">
        <w:t>February 2018</w:t>
      </w:r>
    </w:p>
    <w:p w14:paraId="1F658B13" w14:textId="73593654" w:rsidR="005E088C" w:rsidRDefault="001C3F30" w:rsidP="00994288">
      <w:pPr>
        <w:pStyle w:val="ListParagraph"/>
        <w:numPr>
          <w:ilvl w:val="0"/>
          <w:numId w:val="16"/>
        </w:numPr>
      </w:pPr>
      <w:r>
        <w:t>Managed 100+ production molds, 12+ customer CAD models/specifications in PLM database.</w:t>
      </w:r>
    </w:p>
    <w:p w14:paraId="408632B2" w14:textId="4978BEFE" w:rsidR="00945519" w:rsidRDefault="00945519" w:rsidP="00994288">
      <w:pPr>
        <w:pStyle w:val="ListParagraph"/>
        <w:numPr>
          <w:ilvl w:val="0"/>
          <w:numId w:val="16"/>
        </w:numPr>
      </w:pPr>
      <w:r w:rsidRPr="00945519">
        <w:t xml:space="preserve">Devise, fabricate, and assemble new jigs and fixtures for use in </w:t>
      </w:r>
      <w:r w:rsidR="00C37038">
        <w:t>production</w:t>
      </w:r>
      <w:r w:rsidR="00257813">
        <w:t xml:space="preserve"> lines.</w:t>
      </w:r>
    </w:p>
    <w:p w14:paraId="3844034B" w14:textId="69BB03DA" w:rsidR="0063611B" w:rsidRDefault="0063611B" w:rsidP="0063611B">
      <w:pPr>
        <w:pStyle w:val="ListParagraph"/>
        <w:numPr>
          <w:ilvl w:val="0"/>
          <w:numId w:val="16"/>
        </w:numPr>
      </w:pPr>
      <w:r>
        <w:t>Reduced fabrication costs through prototyping with additive manufacturing.</w:t>
      </w:r>
    </w:p>
    <w:p w14:paraId="2F9416B2" w14:textId="16D63B2D" w:rsidR="005E088C" w:rsidRPr="00565B06" w:rsidRDefault="005C621D" w:rsidP="00B47E1E">
      <w:pPr>
        <w:pStyle w:val="Heading2"/>
      </w:pPr>
      <w:r>
        <w:t>Eastman Chemical Company</w:t>
      </w:r>
      <w:r w:rsidR="005E088C" w:rsidRPr="00565B06">
        <w:t xml:space="preserve"> | </w:t>
      </w:r>
      <w:r w:rsidRPr="009031A5">
        <w:rPr>
          <w:rStyle w:val="Emphasis"/>
        </w:rPr>
        <w:t>Control Systems Support Intern</w:t>
      </w:r>
    </w:p>
    <w:p w14:paraId="40A8F8A7" w14:textId="3741BB55" w:rsidR="00E87785" w:rsidRPr="00565B06" w:rsidRDefault="00A55990" w:rsidP="004F199F">
      <w:pPr>
        <w:pStyle w:val="Heading3"/>
      </w:pPr>
      <w:r>
        <w:t>January 2017</w:t>
      </w:r>
      <w:r w:rsidR="005E088C" w:rsidRPr="00565B06">
        <w:t xml:space="preserve"> – </w:t>
      </w:r>
      <w:r>
        <w:t>August 2017</w:t>
      </w:r>
    </w:p>
    <w:p w14:paraId="395104F0" w14:textId="270C5DEE" w:rsidR="006E3CB7" w:rsidRPr="00565B06" w:rsidRDefault="006E3CB7" w:rsidP="006E3CB7">
      <w:pPr>
        <w:pStyle w:val="Heading2"/>
      </w:pPr>
      <w:r>
        <w:t>NN Inc.</w:t>
      </w:r>
      <w:r w:rsidRPr="00565B06">
        <w:t xml:space="preserve"> | </w:t>
      </w:r>
      <w:r>
        <w:rPr>
          <w:iCs/>
          <w:color w:val="868686" w:themeColor="text2" w:themeTint="BF"/>
        </w:rPr>
        <w:t>Engineering Co-Op</w:t>
      </w:r>
    </w:p>
    <w:p w14:paraId="27B72D49" w14:textId="2DDE13B9" w:rsidR="006E3CB7" w:rsidRDefault="002B7EE4" w:rsidP="006E3CB7">
      <w:pPr>
        <w:pStyle w:val="Heading3"/>
      </w:pPr>
      <w:r>
        <w:t>August</w:t>
      </w:r>
      <w:r w:rsidR="006E3CB7">
        <w:t xml:space="preserve"> 201</w:t>
      </w:r>
      <w:r>
        <w:t>5</w:t>
      </w:r>
      <w:r w:rsidR="006E3CB7" w:rsidRPr="00565B06">
        <w:t xml:space="preserve"> – </w:t>
      </w:r>
      <w:r>
        <w:t>December</w:t>
      </w:r>
      <w:r w:rsidR="006E3CB7">
        <w:t xml:space="preserve"> 201</w:t>
      </w:r>
      <w:r>
        <w:t>6</w:t>
      </w:r>
    </w:p>
    <w:sectPr w:rsidR="006E3CB7" w:rsidSect="007A7269">
      <w:footerReference w:type="default" r:id="rId18"/>
      <w:headerReference w:type="first" r:id="rId19"/>
      <w:pgSz w:w="12240" w:h="15840" w:code="1"/>
      <w:pgMar w:top="720" w:right="1440" w:bottom="72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9DC3" w14:textId="77777777" w:rsidR="009554CA" w:rsidRDefault="009554CA" w:rsidP="00F534FB">
      <w:r>
        <w:separator/>
      </w:r>
    </w:p>
  </w:endnote>
  <w:endnote w:type="continuationSeparator" w:id="0">
    <w:p w14:paraId="5258B3E2" w14:textId="77777777" w:rsidR="009554CA" w:rsidRDefault="009554CA" w:rsidP="00F534FB">
      <w:r>
        <w:continuationSeparator/>
      </w:r>
    </w:p>
  </w:endnote>
  <w:endnote w:type="continuationNotice" w:id="1">
    <w:p w14:paraId="1B0DB600" w14:textId="77777777" w:rsidR="009554CA" w:rsidRDefault="009554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1553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C73FF" w14:textId="4230ECAF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0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061E" w14:textId="77777777" w:rsidR="009554CA" w:rsidRDefault="009554CA" w:rsidP="00F534FB">
      <w:r>
        <w:separator/>
      </w:r>
    </w:p>
  </w:footnote>
  <w:footnote w:type="continuationSeparator" w:id="0">
    <w:p w14:paraId="5BCDE4E6" w14:textId="77777777" w:rsidR="009554CA" w:rsidRDefault="009554CA" w:rsidP="00F534FB">
      <w:r>
        <w:continuationSeparator/>
      </w:r>
    </w:p>
  </w:footnote>
  <w:footnote w:type="continuationNotice" w:id="1">
    <w:p w14:paraId="3342E5E2" w14:textId="77777777" w:rsidR="009554CA" w:rsidRDefault="009554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5960" w14:textId="77777777" w:rsidR="00D1754A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C4247C" wp14:editId="6E3B16C4">
              <wp:simplePos x="0" y="0"/>
              <wp:positionH relativeFrom="page">
                <wp:posOffset>0</wp:posOffset>
              </wp:positionH>
              <wp:positionV relativeFrom="page">
                <wp:posOffset>-558800</wp:posOffset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B51E5A" id="Rectangle 1" o:spid="_x0000_s1026" alt="Header background rectangle" style="position:absolute;margin-left:0;margin-top:-44pt;width:612pt;height:157.5pt;z-index:-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" fillcolor="#ddd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000000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171F96"/>
    <w:multiLevelType w:val="hybridMultilevel"/>
    <w:tmpl w:val="807ED908"/>
    <w:lvl w:ilvl="0" w:tplc="45A401E2">
      <w:start w:val="27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9733D"/>
    <w:multiLevelType w:val="hybridMultilevel"/>
    <w:tmpl w:val="AEAA3062"/>
    <w:lvl w:ilvl="0" w:tplc="9FF2A606">
      <w:start w:val="27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E5ADC"/>
    <w:multiLevelType w:val="hybridMultilevel"/>
    <w:tmpl w:val="72D8331A"/>
    <w:lvl w:ilvl="0" w:tplc="11F8D84C">
      <w:start w:val="27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B11C7"/>
    <w:multiLevelType w:val="hybridMultilevel"/>
    <w:tmpl w:val="7076EBF8"/>
    <w:lvl w:ilvl="0" w:tplc="149645AE">
      <w:start w:val="276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  <w:num w:numId="17">
    <w:abstractNumId w:val="17"/>
  </w:num>
  <w:num w:numId="18">
    <w:abstractNumId w:val="13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MTU3MbYwMTI0NrNQ0lEKTi0uzszPAykwNqgFAHUskwQtAAAA"/>
  </w:docVars>
  <w:rsids>
    <w:rsidRoot w:val="00B2404F"/>
    <w:rsid w:val="00002750"/>
    <w:rsid w:val="00004D4E"/>
    <w:rsid w:val="00006ED8"/>
    <w:rsid w:val="00011895"/>
    <w:rsid w:val="00012222"/>
    <w:rsid w:val="00013818"/>
    <w:rsid w:val="00016327"/>
    <w:rsid w:val="00020264"/>
    <w:rsid w:val="00022724"/>
    <w:rsid w:val="000245A9"/>
    <w:rsid w:val="000246DB"/>
    <w:rsid w:val="00024730"/>
    <w:rsid w:val="000348ED"/>
    <w:rsid w:val="00040CF1"/>
    <w:rsid w:val="0004158B"/>
    <w:rsid w:val="00045894"/>
    <w:rsid w:val="00051DFD"/>
    <w:rsid w:val="00056FE7"/>
    <w:rsid w:val="000570FF"/>
    <w:rsid w:val="00057244"/>
    <w:rsid w:val="0006454B"/>
    <w:rsid w:val="0007047D"/>
    <w:rsid w:val="000736E9"/>
    <w:rsid w:val="00075B13"/>
    <w:rsid w:val="0008095F"/>
    <w:rsid w:val="000825D5"/>
    <w:rsid w:val="000856A2"/>
    <w:rsid w:val="00092692"/>
    <w:rsid w:val="00093C9A"/>
    <w:rsid w:val="00095173"/>
    <w:rsid w:val="00096203"/>
    <w:rsid w:val="000A0229"/>
    <w:rsid w:val="000A60EE"/>
    <w:rsid w:val="000B5D43"/>
    <w:rsid w:val="000E24AC"/>
    <w:rsid w:val="000E4A73"/>
    <w:rsid w:val="000E6A0C"/>
    <w:rsid w:val="000F79EA"/>
    <w:rsid w:val="0010223C"/>
    <w:rsid w:val="00102C6D"/>
    <w:rsid w:val="001101EA"/>
    <w:rsid w:val="00115B82"/>
    <w:rsid w:val="00115FE0"/>
    <w:rsid w:val="0011721F"/>
    <w:rsid w:val="00123315"/>
    <w:rsid w:val="00134F92"/>
    <w:rsid w:val="00137DC1"/>
    <w:rsid w:val="00143224"/>
    <w:rsid w:val="00145B33"/>
    <w:rsid w:val="001468F3"/>
    <w:rsid w:val="00146EAB"/>
    <w:rsid w:val="00151DED"/>
    <w:rsid w:val="00152C3A"/>
    <w:rsid w:val="001539C4"/>
    <w:rsid w:val="001557A9"/>
    <w:rsid w:val="0016188B"/>
    <w:rsid w:val="00162BEE"/>
    <w:rsid w:val="00163CE8"/>
    <w:rsid w:val="00166B0E"/>
    <w:rsid w:val="00171E1B"/>
    <w:rsid w:val="001821B7"/>
    <w:rsid w:val="0018226F"/>
    <w:rsid w:val="00182F07"/>
    <w:rsid w:val="001858BD"/>
    <w:rsid w:val="00192573"/>
    <w:rsid w:val="00194A3D"/>
    <w:rsid w:val="00197261"/>
    <w:rsid w:val="001A18D2"/>
    <w:rsid w:val="001A251A"/>
    <w:rsid w:val="001A2A99"/>
    <w:rsid w:val="001A2BD2"/>
    <w:rsid w:val="001A44EF"/>
    <w:rsid w:val="001A4815"/>
    <w:rsid w:val="001A59C4"/>
    <w:rsid w:val="001A6641"/>
    <w:rsid w:val="001B05DB"/>
    <w:rsid w:val="001B0811"/>
    <w:rsid w:val="001B35D7"/>
    <w:rsid w:val="001B3B5F"/>
    <w:rsid w:val="001B720C"/>
    <w:rsid w:val="001C0DEE"/>
    <w:rsid w:val="001C283C"/>
    <w:rsid w:val="001C3957"/>
    <w:rsid w:val="001C3F30"/>
    <w:rsid w:val="001C46E5"/>
    <w:rsid w:val="001D1A98"/>
    <w:rsid w:val="001E08A4"/>
    <w:rsid w:val="001E6ED0"/>
    <w:rsid w:val="001F79CC"/>
    <w:rsid w:val="00200C66"/>
    <w:rsid w:val="0020234B"/>
    <w:rsid w:val="0020735F"/>
    <w:rsid w:val="00212BBA"/>
    <w:rsid w:val="002146F8"/>
    <w:rsid w:val="00215593"/>
    <w:rsid w:val="00217917"/>
    <w:rsid w:val="00217E21"/>
    <w:rsid w:val="0022631E"/>
    <w:rsid w:val="0023002C"/>
    <w:rsid w:val="00232CDA"/>
    <w:rsid w:val="002338FA"/>
    <w:rsid w:val="00235182"/>
    <w:rsid w:val="002372E8"/>
    <w:rsid w:val="0023768B"/>
    <w:rsid w:val="00246B90"/>
    <w:rsid w:val="00247620"/>
    <w:rsid w:val="00247EB0"/>
    <w:rsid w:val="0025163F"/>
    <w:rsid w:val="00254330"/>
    <w:rsid w:val="00257813"/>
    <w:rsid w:val="00260F01"/>
    <w:rsid w:val="00263260"/>
    <w:rsid w:val="002701D8"/>
    <w:rsid w:val="00274852"/>
    <w:rsid w:val="00275C94"/>
    <w:rsid w:val="00276F5A"/>
    <w:rsid w:val="00277638"/>
    <w:rsid w:val="0028164F"/>
    <w:rsid w:val="002823BE"/>
    <w:rsid w:val="00297ED0"/>
    <w:rsid w:val="002A1724"/>
    <w:rsid w:val="002A4EDA"/>
    <w:rsid w:val="002A5159"/>
    <w:rsid w:val="002B3FC8"/>
    <w:rsid w:val="002B7B1C"/>
    <w:rsid w:val="002B7EE4"/>
    <w:rsid w:val="002C1490"/>
    <w:rsid w:val="002D0EEA"/>
    <w:rsid w:val="002D11D4"/>
    <w:rsid w:val="002D1B30"/>
    <w:rsid w:val="002D3738"/>
    <w:rsid w:val="002D7F0E"/>
    <w:rsid w:val="002E68C1"/>
    <w:rsid w:val="002F10E7"/>
    <w:rsid w:val="002F5C08"/>
    <w:rsid w:val="002F69E4"/>
    <w:rsid w:val="00300A98"/>
    <w:rsid w:val="00302825"/>
    <w:rsid w:val="00306032"/>
    <w:rsid w:val="0030724A"/>
    <w:rsid w:val="0030730A"/>
    <w:rsid w:val="00307EF6"/>
    <w:rsid w:val="00316CE4"/>
    <w:rsid w:val="00317B1D"/>
    <w:rsid w:val="00323C3F"/>
    <w:rsid w:val="003279A4"/>
    <w:rsid w:val="0033293A"/>
    <w:rsid w:val="00335477"/>
    <w:rsid w:val="00337114"/>
    <w:rsid w:val="00344361"/>
    <w:rsid w:val="0035004C"/>
    <w:rsid w:val="00350636"/>
    <w:rsid w:val="003571C8"/>
    <w:rsid w:val="00361C55"/>
    <w:rsid w:val="00383057"/>
    <w:rsid w:val="003962C1"/>
    <w:rsid w:val="00396664"/>
    <w:rsid w:val="0039703C"/>
    <w:rsid w:val="003974BB"/>
    <w:rsid w:val="003A091E"/>
    <w:rsid w:val="003A1E5F"/>
    <w:rsid w:val="003A4AC7"/>
    <w:rsid w:val="003A730B"/>
    <w:rsid w:val="003C4D94"/>
    <w:rsid w:val="003D2AE2"/>
    <w:rsid w:val="003D5654"/>
    <w:rsid w:val="003D71C8"/>
    <w:rsid w:val="003E07CA"/>
    <w:rsid w:val="003E5D64"/>
    <w:rsid w:val="003F07B2"/>
    <w:rsid w:val="00403149"/>
    <w:rsid w:val="004035F2"/>
    <w:rsid w:val="004037EF"/>
    <w:rsid w:val="00404B9A"/>
    <w:rsid w:val="00405BAD"/>
    <w:rsid w:val="00406FBB"/>
    <w:rsid w:val="004113D8"/>
    <w:rsid w:val="00416463"/>
    <w:rsid w:val="00417B67"/>
    <w:rsid w:val="00423827"/>
    <w:rsid w:val="00432F12"/>
    <w:rsid w:val="004377E2"/>
    <w:rsid w:val="0043780D"/>
    <w:rsid w:val="00437B8B"/>
    <w:rsid w:val="004400E3"/>
    <w:rsid w:val="0044020B"/>
    <w:rsid w:val="00440E48"/>
    <w:rsid w:val="00446408"/>
    <w:rsid w:val="00452F22"/>
    <w:rsid w:val="00460EA5"/>
    <w:rsid w:val="00465113"/>
    <w:rsid w:val="00467F3F"/>
    <w:rsid w:val="004721D4"/>
    <w:rsid w:val="004727C2"/>
    <w:rsid w:val="00475D43"/>
    <w:rsid w:val="00476144"/>
    <w:rsid w:val="0048189D"/>
    <w:rsid w:val="004827A1"/>
    <w:rsid w:val="00482874"/>
    <w:rsid w:val="0048698A"/>
    <w:rsid w:val="004915EA"/>
    <w:rsid w:val="00491877"/>
    <w:rsid w:val="00495FC8"/>
    <w:rsid w:val="004A4493"/>
    <w:rsid w:val="004B6A2A"/>
    <w:rsid w:val="004C0172"/>
    <w:rsid w:val="004C0272"/>
    <w:rsid w:val="004C1AF6"/>
    <w:rsid w:val="004C25F7"/>
    <w:rsid w:val="004C2644"/>
    <w:rsid w:val="004C389B"/>
    <w:rsid w:val="004C5C49"/>
    <w:rsid w:val="004D0521"/>
    <w:rsid w:val="004D128F"/>
    <w:rsid w:val="004D3330"/>
    <w:rsid w:val="004D3EB1"/>
    <w:rsid w:val="004D465D"/>
    <w:rsid w:val="004D643C"/>
    <w:rsid w:val="004E2794"/>
    <w:rsid w:val="004E77A5"/>
    <w:rsid w:val="004F1057"/>
    <w:rsid w:val="004F199F"/>
    <w:rsid w:val="004F3E00"/>
    <w:rsid w:val="004F6A60"/>
    <w:rsid w:val="0050733C"/>
    <w:rsid w:val="005106C0"/>
    <w:rsid w:val="005122C4"/>
    <w:rsid w:val="00512998"/>
    <w:rsid w:val="00516750"/>
    <w:rsid w:val="00520C5D"/>
    <w:rsid w:val="00524659"/>
    <w:rsid w:val="005247B7"/>
    <w:rsid w:val="005276BE"/>
    <w:rsid w:val="005324B1"/>
    <w:rsid w:val="00532904"/>
    <w:rsid w:val="00533411"/>
    <w:rsid w:val="005372FA"/>
    <w:rsid w:val="00543481"/>
    <w:rsid w:val="00556337"/>
    <w:rsid w:val="005611C3"/>
    <w:rsid w:val="00562422"/>
    <w:rsid w:val="00565B06"/>
    <w:rsid w:val="0057195D"/>
    <w:rsid w:val="00571ED1"/>
    <w:rsid w:val="0057309C"/>
    <w:rsid w:val="00574328"/>
    <w:rsid w:val="00575C01"/>
    <w:rsid w:val="00581515"/>
    <w:rsid w:val="00582623"/>
    <w:rsid w:val="005826C2"/>
    <w:rsid w:val="005845E6"/>
    <w:rsid w:val="0059085F"/>
    <w:rsid w:val="00597189"/>
    <w:rsid w:val="005A459B"/>
    <w:rsid w:val="005A74EC"/>
    <w:rsid w:val="005A758C"/>
    <w:rsid w:val="005B3D67"/>
    <w:rsid w:val="005B437C"/>
    <w:rsid w:val="005B58A2"/>
    <w:rsid w:val="005B6A03"/>
    <w:rsid w:val="005C03EA"/>
    <w:rsid w:val="005C1C8F"/>
    <w:rsid w:val="005C2037"/>
    <w:rsid w:val="005C58E7"/>
    <w:rsid w:val="005C5BF1"/>
    <w:rsid w:val="005C621D"/>
    <w:rsid w:val="005D0108"/>
    <w:rsid w:val="005E088C"/>
    <w:rsid w:val="005E1E89"/>
    <w:rsid w:val="005E4021"/>
    <w:rsid w:val="005E6E43"/>
    <w:rsid w:val="005E6E47"/>
    <w:rsid w:val="005F0407"/>
    <w:rsid w:val="005F30DB"/>
    <w:rsid w:val="005F4455"/>
    <w:rsid w:val="006104FF"/>
    <w:rsid w:val="00614B7C"/>
    <w:rsid w:val="0062239B"/>
    <w:rsid w:val="00624C1B"/>
    <w:rsid w:val="00625B8A"/>
    <w:rsid w:val="00626B49"/>
    <w:rsid w:val="0063611B"/>
    <w:rsid w:val="00637756"/>
    <w:rsid w:val="0064178C"/>
    <w:rsid w:val="00644D4E"/>
    <w:rsid w:val="00652225"/>
    <w:rsid w:val="0065618C"/>
    <w:rsid w:val="00663536"/>
    <w:rsid w:val="006648D4"/>
    <w:rsid w:val="00673F18"/>
    <w:rsid w:val="006750A6"/>
    <w:rsid w:val="00676CEB"/>
    <w:rsid w:val="00681B96"/>
    <w:rsid w:val="00683A86"/>
    <w:rsid w:val="0069300B"/>
    <w:rsid w:val="006976A5"/>
    <w:rsid w:val="006A4C72"/>
    <w:rsid w:val="006A5382"/>
    <w:rsid w:val="006A7713"/>
    <w:rsid w:val="006A7AE9"/>
    <w:rsid w:val="006B02A8"/>
    <w:rsid w:val="006B348B"/>
    <w:rsid w:val="006B5483"/>
    <w:rsid w:val="006C1149"/>
    <w:rsid w:val="006D65F8"/>
    <w:rsid w:val="006D6FC0"/>
    <w:rsid w:val="006E14FC"/>
    <w:rsid w:val="006E3CB7"/>
    <w:rsid w:val="006E6534"/>
    <w:rsid w:val="006F2093"/>
    <w:rsid w:val="006F4D23"/>
    <w:rsid w:val="006F5D2A"/>
    <w:rsid w:val="00705092"/>
    <w:rsid w:val="00707922"/>
    <w:rsid w:val="007175B9"/>
    <w:rsid w:val="007215A9"/>
    <w:rsid w:val="007253E8"/>
    <w:rsid w:val="00735140"/>
    <w:rsid w:val="00735A9A"/>
    <w:rsid w:val="0073645E"/>
    <w:rsid w:val="007366E5"/>
    <w:rsid w:val="00744549"/>
    <w:rsid w:val="00745196"/>
    <w:rsid w:val="00747F41"/>
    <w:rsid w:val="007505ED"/>
    <w:rsid w:val="00755346"/>
    <w:rsid w:val="00757061"/>
    <w:rsid w:val="0076037A"/>
    <w:rsid w:val="007616A4"/>
    <w:rsid w:val="00764F34"/>
    <w:rsid w:val="00765B6D"/>
    <w:rsid w:val="007669C4"/>
    <w:rsid w:val="0076703C"/>
    <w:rsid w:val="00772CB8"/>
    <w:rsid w:val="00774A32"/>
    <w:rsid w:val="007764BD"/>
    <w:rsid w:val="00776E3A"/>
    <w:rsid w:val="00782DFE"/>
    <w:rsid w:val="007850D1"/>
    <w:rsid w:val="007857C8"/>
    <w:rsid w:val="00785FF6"/>
    <w:rsid w:val="00790E98"/>
    <w:rsid w:val="007933FD"/>
    <w:rsid w:val="00797466"/>
    <w:rsid w:val="007A7269"/>
    <w:rsid w:val="007A729F"/>
    <w:rsid w:val="007B09C3"/>
    <w:rsid w:val="007B371D"/>
    <w:rsid w:val="007B3F4F"/>
    <w:rsid w:val="007B46FE"/>
    <w:rsid w:val="007C0E0E"/>
    <w:rsid w:val="007C153D"/>
    <w:rsid w:val="007C333C"/>
    <w:rsid w:val="007C34A8"/>
    <w:rsid w:val="007D72A8"/>
    <w:rsid w:val="007E0676"/>
    <w:rsid w:val="007E0A17"/>
    <w:rsid w:val="007E5EA2"/>
    <w:rsid w:val="007E7052"/>
    <w:rsid w:val="007F4DB0"/>
    <w:rsid w:val="007F71A4"/>
    <w:rsid w:val="007F7578"/>
    <w:rsid w:val="00801339"/>
    <w:rsid w:val="008030EE"/>
    <w:rsid w:val="00812148"/>
    <w:rsid w:val="008130FF"/>
    <w:rsid w:val="00814B43"/>
    <w:rsid w:val="0083016A"/>
    <w:rsid w:val="00835198"/>
    <w:rsid w:val="0083726D"/>
    <w:rsid w:val="00846AAE"/>
    <w:rsid w:val="00852D60"/>
    <w:rsid w:val="00856573"/>
    <w:rsid w:val="0086025D"/>
    <w:rsid w:val="0086608E"/>
    <w:rsid w:val="00867081"/>
    <w:rsid w:val="008674CF"/>
    <w:rsid w:val="008736DF"/>
    <w:rsid w:val="00874926"/>
    <w:rsid w:val="00874A5E"/>
    <w:rsid w:val="0088072F"/>
    <w:rsid w:val="00882C16"/>
    <w:rsid w:val="00883C7D"/>
    <w:rsid w:val="008966CE"/>
    <w:rsid w:val="008978E8"/>
    <w:rsid w:val="008A02C4"/>
    <w:rsid w:val="008A49A0"/>
    <w:rsid w:val="008A6538"/>
    <w:rsid w:val="008A7422"/>
    <w:rsid w:val="008B2C06"/>
    <w:rsid w:val="008B4A32"/>
    <w:rsid w:val="008D4FC8"/>
    <w:rsid w:val="008D5A80"/>
    <w:rsid w:val="008E0A50"/>
    <w:rsid w:val="008E0D82"/>
    <w:rsid w:val="008E5483"/>
    <w:rsid w:val="008F1901"/>
    <w:rsid w:val="008F4532"/>
    <w:rsid w:val="009031A5"/>
    <w:rsid w:val="00906A56"/>
    <w:rsid w:val="00906F12"/>
    <w:rsid w:val="00907160"/>
    <w:rsid w:val="00914083"/>
    <w:rsid w:val="00917E1B"/>
    <w:rsid w:val="00920AD9"/>
    <w:rsid w:val="00932F66"/>
    <w:rsid w:val="00933CCA"/>
    <w:rsid w:val="0093795C"/>
    <w:rsid w:val="009411E8"/>
    <w:rsid w:val="00945519"/>
    <w:rsid w:val="00952C89"/>
    <w:rsid w:val="009540F4"/>
    <w:rsid w:val="009554CA"/>
    <w:rsid w:val="00955706"/>
    <w:rsid w:val="00956B75"/>
    <w:rsid w:val="00957818"/>
    <w:rsid w:val="00963E8A"/>
    <w:rsid w:val="00967541"/>
    <w:rsid w:val="009755A6"/>
    <w:rsid w:val="0097758D"/>
    <w:rsid w:val="00982D34"/>
    <w:rsid w:val="009842D4"/>
    <w:rsid w:val="009918BB"/>
    <w:rsid w:val="009931F7"/>
    <w:rsid w:val="00994288"/>
    <w:rsid w:val="00994768"/>
    <w:rsid w:val="009A3F4C"/>
    <w:rsid w:val="009A4C34"/>
    <w:rsid w:val="009A5B30"/>
    <w:rsid w:val="009A5B3B"/>
    <w:rsid w:val="009B4952"/>
    <w:rsid w:val="009B5D80"/>
    <w:rsid w:val="009B6D4E"/>
    <w:rsid w:val="009C0343"/>
    <w:rsid w:val="009C63EE"/>
    <w:rsid w:val="009C6E2C"/>
    <w:rsid w:val="009C751F"/>
    <w:rsid w:val="009D0878"/>
    <w:rsid w:val="009D284A"/>
    <w:rsid w:val="009D449D"/>
    <w:rsid w:val="009D53BB"/>
    <w:rsid w:val="009E62E6"/>
    <w:rsid w:val="009E65EC"/>
    <w:rsid w:val="009E7FB3"/>
    <w:rsid w:val="009F0794"/>
    <w:rsid w:val="009F2058"/>
    <w:rsid w:val="009F391D"/>
    <w:rsid w:val="009F4C53"/>
    <w:rsid w:val="009F72B5"/>
    <w:rsid w:val="009F73AE"/>
    <w:rsid w:val="009F76D0"/>
    <w:rsid w:val="00A072BA"/>
    <w:rsid w:val="00A1144C"/>
    <w:rsid w:val="00A1329C"/>
    <w:rsid w:val="00A13EF9"/>
    <w:rsid w:val="00A21B6E"/>
    <w:rsid w:val="00A2200D"/>
    <w:rsid w:val="00A231C1"/>
    <w:rsid w:val="00A23E83"/>
    <w:rsid w:val="00A25023"/>
    <w:rsid w:val="00A2760D"/>
    <w:rsid w:val="00A3451D"/>
    <w:rsid w:val="00A3777A"/>
    <w:rsid w:val="00A42CE4"/>
    <w:rsid w:val="00A45EA4"/>
    <w:rsid w:val="00A51BAB"/>
    <w:rsid w:val="00A54E12"/>
    <w:rsid w:val="00A55990"/>
    <w:rsid w:val="00A55F40"/>
    <w:rsid w:val="00A56B81"/>
    <w:rsid w:val="00A6314E"/>
    <w:rsid w:val="00A64DAE"/>
    <w:rsid w:val="00A75D0D"/>
    <w:rsid w:val="00A76C06"/>
    <w:rsid w:val="00A77B4D"/>
    <w:rsid w:val="00A8052D"/>
    <w:rsid w:val="00A80882"/>
    <w:rsid w:val="00A86E96"/>
    <w:rsid w:val="00A87A75"/>
    <w:rsid w:val="00A9077F"/>
    <w:rsid w:val="00A93811"/>
    <w:rsid w:val="00A965BA"/>
    <w:rsid w:val="00A965C0"/>
    <w:rsid w:val="00AA04BD"/>
    <w:rsid w:val="00AA0B4F"/>
    <w:rsid w:val="00AA276C"/>
    <w:rsid w:val="00AB673E"/>
    <w:rsid w:val="00AB7AD2"/>
    <w:rsid w:val="00AC7C34"/>
    <w:rsid w:val="00AD121E"/>
    <w:rsid w:val="00AD15D6"/>
    <w:rsid w:val="00AD2763"/>
    <w:rsid w:val="00AD518A"/>
    <w:rsid w:val="00AD6216"/>
    <w:rsid w:val="00AE2F61"/>
    <w:rsid w:val="00AE313B"/>
    <w:rsid w:val="00AE7650"/>
    <w:rsid w:val="00AF2DA9"/>
    <w:rsid w:val="00AF62FD"/>
    <w:rsid w:val="00B00C5E"/>
    <w:rsid w:val="00B10615"/>
    <w:rsid w:val="00B112B1"/>
    <w:rsid w:val="00B1221A"/>
    <w:rsid w:val="00B13154"/>
    <w:rsid w:val="00B1628E"/>
    <w:rsid w:val="00B204FE"/>
    <w:rsid w:val="00B2404F"/>
    <w:rsid w:val="00B24615"/>
    <w:rsid w:val="00B25746"/>
    <w:rsid w:val="00B323C0"/>
    <w:rsid w:val="00B4048A"/>
    <w:rsid w:val="00B40A80"/>
    <w:rsid w:val="00B41868"/>
    <w:rsid w:val="00B42F85"/>
    <w:rsid w:val="00B47E1E"/>
    <w:rsid w:val="00B5025F"/>
    <w:rsid w:val="00B52759"/>
    <w:rsid w:val="00B53174"/>
    <w:rsid w:val="00B54661"/>
    <w:rsid w:val="00B55487"/>
    <w:rsid w:val="00B625C2"/>
    <w:rsid w:val="00B62C03"/>
    <w:rsid w:val="00B763B5"/>
    <w:rsid w:val="00B76782"/>
    <w:rsid w:val="00B90654"/>
    <w:rsid w:val="00B91175"/>
    <w:rsid w:val="00B9186E"/>
    <w:rsid w:val="00BA09BC"/>
    <w:rsid w:val="00BA0BDA"/>
    <w:rsid w:val="00BA2C30"/>
    <w:rsid w:val="00BA361A"/>
    <w:rsid w:val="00BA71B3"/>
    <w:rsid w:val="00BA77DB"/>
    <w:rsid w:val="00BB34BE"/>
    <w:rsid w:val="00BB4A07"/>
    <w:rsid w:val="00BB5DAF"/>
    <w:rsid w:val="00BC06D4"/>
    <w:rsid w:val="00BC0E1A"/>
    <w:rsid w:val="00BC1472"/>
    <w:rsid w:val="00BC607D"/>
    <w:rsid w:val="00BD2DD6"/>
    <w:rsid w:val="00BD449C"/>
    <w:rsid w:val="00BD55EE"/>
    <w:rsid w:val="00BD582D"/>
    <w:rsid w:val="00BD7BEE"/>
    <w:rsid w:val="00BF691D"/>
    <w:rsid w:val="00C0288E"/>
    <w:rsid w:val="00C05646"/>
    <w:rsid w:val="00C219C9"/>
    <w:rsid w:val="00C25626"/>
    <w:rsid w:val="00C277C5"/>
    <w:rsid w:val="00C30EEA"/>
    <w:rsid w:val="00C3233C"/>
    <w:rsid w:val="00C34C28"/>
    <w:rsid w:val="00C34EBB"/>
    <w:rsid w:val="00C36202"/>
    <w:rsid w:val="00C37038"/>
    <w:rsid w:val="00C3763A"/>
    <w:rsid w:val="00C42321"/>
    <w:rsid w:val="00C44581"/>
    <w:rsid w:val="00C509E2"/>
    <w:rsid w:val="00C51BAC"/>
    <w:rsid w:val="00C60281"/>
    <w:rsid w:val="00C639F7"/>
    <w:rsid w:val="00C72814"/>
    <w:rsid w:val="00C734CF"/>
    <w:rsid w:val="00C7502D"/>
    <w:rsid w:val="00C77409"/>
    <w:rsid w:val="00C779DA"/>
    <w:rsid w:val="00C77D79"/>
    <w:rsid w:val="00C802D1"/>
    <w:rsid w:val="00C80AC8"/>
    <w:rsid w:val="00C814F7"/>
    <w:rsid w:val="00C819E6"/>
    <w:rsid w:val="00C81C04"/>
    <w:rsid w:val="00C8212A"/>
    <w:rsid w:val="00C864DA"/>
    <w:rsid w:val="00C91B4B"/>
    <w:rsid w:val="00C93DE1"/>
    <w:rsid w:val="00CA1ED0"/>
    <w:rsid w:val="00CA2E0A"/>
    <w:rsid w:val="00CA2EFC"/>
    <w:rsid w:val="00CA3759"/>
    <w:rsid w:val="00CA37BB"/>
    <w:rsid w:val="00CB176D"/>
    <w:rsid w:val="00CB3192"/>
    <w:rsid w:val="00CC1E5C"/>
    <w:rsid w:val="00CC758E"/>
    <w:rsid w:val="00CD1043"/>
    <w:rsid w:val="00CD2F33"/>
    <w:rsid w:val="00CE0001"/>
    <w:rsid w:val="00CE0DBC"/>
    <w:rsid w:val="00CE2C76"/>
    <w:rsid w:val="00CE7876"/>
    <w:rsid w:val="00CF16D5"/>
    <w:rsid w:val="00CF599E"/>
    <w:rsid w:val="00D046EF"/>
    <w:rsid w:val="00D145B8"/>
    <w:rsid w:val="00D1754A"/>
    <w:rsid w:val="00D22E33"/>
    <w:rsid w:val="00D247F1"/>
    <w:rsid w:val="00D2567A"/>
    <w:rsid w:val="00D31E69"/>
    <w:rsid w:val="00D35BBD"/>
    <w:rsid w:val="00D37FAD"/>
    <w:rsid w:val="00D42ADE"/>
    <w:rsid w:val="00D5140E"/>
    <w:rsid w:val="00D5163E"/>
    <w:rsid w:val="00D5184A"/>
    <w:rsid w:val="00D5627D"/>
    <w:rsid w:val="00D5663D"/>
    <w:rsid w:val="00D65B99"/>
    <w:rsid w:val="00D65C09"/>
    <w:rsid w:val="00D6600D"/>
    <w:rsid w:val="00D66AFB"/>
    <w:rsid w:val="00D70757"/>
    <w:rsid w:val="00D728D5"/>
    <w:rsid w:val="00D73C98"/>
    <w:rsid w:val="00D7453F"/>
    <w:rsid w:val="00D77483"/>
    <w:rsid w:val="00D7797C"/>
    <w:rsid w:val="00D83EA1"/>
    <w:rsid w:val="00D90A49"/>
    <w:rsid w:val="00DA7C84"/>
    <w:rsid w:val="00DB0B61"/>
    <w:rsid w:val="00DB0CBD"/>
    <w:rsid w:val="00DB228F"/>
    <w:rsid w:val="00DC5C0C"/>
    <w:rsid w:val="00DC64DF"/>
    <w:rsid w:val="00DC794A"/>
    <w:rsid w:val="00DD17B7"/>
    <w:rsid w:val="00DD2D34"/>
    <w:rsid w:val="00DD467E"/>
    <w:rsid w:val="00DD6720"/>
    <w:rsid w:val="00DD798C"/>
    <w:rsid w:val="00DE136D"/>
    <w:rsid w:val="00DE3EEE"/>
    <w:rsid w:val="00DE4136"/>
    <w:rsid w:val="00DE4550"/>
    <w:rsid w:val="00DE6534"/>
    <w:rsid w:val="00DF0F24"/>
    <w:rsid w:val="00DF52C4"/>
    <w:rsid w:val="00DF7CF5"/>
    <w:rsid w:val="00DF7F4F"/>
    <w:rsid w:val="00E04FCE"/>
    <w:rsid w:val="00E066EE"/>
    <w:rsid w:val="00E07D28"/>
    <w:rsid w:val="00E11971"/>
    <w:rsid w:val="00E13F0B"/>
    <w:rsid w:val="00E1449F"/>
    <w:rsid w:val="00E20179"/>
    <w:rsid w:val="00E225E9"/>
    <w:rsid w:val="00E27C0C"/>
    <w:rsid w:val="00E30CB9"/>
    <w:rsid w:val="00E353B2"/>
    <w:rsid w:val="00E379DC"/>
    <w:rsid w:val="00E46733"/>
    <w:rsid w:val="00E46808"/>
    <w:rsid w:val="00E5521B"/>
    <w:rsid w:val="00E553E5"/>
    <w:rsid w:val="00E56160"/>
    <w:rsid w:val="00E61D86"/>
    <w:rsid w:val="00E61FB1"/>
    <w:rsid w:val="00E63862"/>
    <w:rsid w:val="00E665C1"/>
    <w:rsid w:val="00E72DA3"/>
    <w:rsid w:val="00E7563D"/>
    <w:rsid w:val="00E87785"/>
    <w:rsid w:val="00E87E06"/>
    <w:rsid w:val="00E97BD9"/>
    <w:rsid w:val="00EB35A6"/>
    <w:rsid w:val="00EB3D51"/>
    <w:rsid w:val="00EB4B74"/>
    <w:rsid w:val="00EC2143"/>
    <w:rsid w:val="00EC4F42"/>
    <w:rsid w:val="00EC6694"/>
    <w:rsid w:val="00ED5E42"/>
    <w:rsid w:val="00EE0848"/>
    <w:rsid w:val="00EE39B0"/>
    <w:rsid w:val="00EE7004"/>
    <w:rsid w:val="00EF3CF3"/>
    <w:rsid w:val="00EF5E74"/>
    <w:rsid w:val="00EF64D5"/>
    <w:rsid w:val="00EF752D"/>
    <w:rsid w:val="00F03B1E"/>
    <w:rsid w:val="00F03F2C"/>
    <w:rsid w:val="00F0728B"/>
    <w:rsid w:val="00F1202D"/>
    <w:rsid w:val="00F213B9"/>
    <w:rsid w:val="00F217AB"/>
    <w:rsid w:val="00F26163"/>
    <w:rsid w:val="00F26D90"/>
    <w:rsid w:val="00F34BA4"/>
    <w:rsid w:val="00F35A06"/>
    <w:rsid w:val="00F37FF3"/>
    <w:rsid w:val="00F435D3"/>
    <w:rsid w:val="00F46425"/>
    <w:rsid w:val="00F46F64"/>
    <w:rsid w:val="00F5078D"/>
    <w:rsid w:val="00F534FB"/>
    <w:rsid w:val="00F561AF"/>
    <w:rsid w:val="00F56FFE"/>
    <w:rsid w:val="00F614FE"/>
    <w:rsid w:val="00F70878"/>
    <w:rsid w:val="00F904FC"/>
    <w:rsid w:val="00F92F3D"/>
    <w:rsid w:val="00F935BF"/>
    <w:rsid w:val="00F94EB5"/>
    <w:rsid w:val="00FA4359"/>
    <w:rsid w:val="00FA4C84"/>
    <w:rsid w:val="00FB0828"/>
    <w:rsid w:val="00FB0F18"/>
    <w:rsid w:val="00FB35EE"/>
    <w:rsid w:val="00FC7F61"/>
    <w:rsid w:val="00FD48FE"/>
    <w:rsid w:val="00FD6EA1"/>
    <w:rsid w:val="00FE0C2F"/>
    <w:rsid w:val="00FE18B2"/>
    <w:rsid w:val="00FE7443"/>
    <w:rsid w:val="00FF3BA2"/>
    <w:rsid w:val="00F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9362A"/>
  <w15:docId w15:val="{A03EEAB1-4AEF-4453-90DE-D96352F4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68686" w:themeColor="text2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3E5"/>
    <w:rPr>
      <w:color w:val="373737" w:themeColor="background2" w:themeShade="40"/>
      <w:sz w:val="20"/>
    </w:rPr>
  </w:style>
  <w:style w:type="paragraph" w:styleId="Heading1">
    <w:name w:val="heading 1"/>
    <w:basedOn w:val="Normal"/>
    <w:link w:val="Heading1Char"/>
    <w:uiPriority w:val="9"/>
    <w:qFormat/>
    <w:rsid w:val="0048287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auto"/>
      <w:sz w:val="2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82874"/>
    <w:pPr>
      <w:keepNext/>
      <w:keepLines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95FC8"/>
    <w:pPr>
      <w:keepNext/>
      <w:keepLines/>
      <w:outlineLvl w:val="2"/>
    </w:pPr>
    <w:rPr>
      <w:rFonts w:asciiTheme="majorHAnsi" w:eastAsiaTheme="majorEastAsia" w:hAnsiTheme="majorHAnsi" w:cstheme="majorBidi"/>
      <w:caps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3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00000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00000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9031A5"/>
    <w:pPr>
      <w:contextualSpacing/>
    </w:pPr>
    <w:rPr>
      <w:rFonts w:eastAsiaTheme="majorEastAsia" w:cstheme="majorBidi"/>
      <w:caps/>
      <w:color w:val="000000" w:themeColor="text1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031A5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</w:style>
  <w:style w:type="paragraph" w:customStyle="1" w:styleId="ContactInfo">
    <w:name w:val="Contact Info"/>
    <w:basedOn w:val="Normal"/>
    <w:uiPriority w:val="3"/>
    <w:qFormat/>
    <w:rsid w:val="00565B06"/>
    <w:pPr>
      <w:spacing w:before="4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82874"/>
    <w:rPr>
      <w:rFonts w:asciiTheme="majorHAnsi" w:eastAsiaTheme="majorEastAsia" w:hAnsiTheme="majorHAnsi" w:cstheme="majorBidi"/>
      <w:b/>
      <w:color w:val="595959" w:themeColor="text1" w:themeTint="A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2874"/>
    <w:rPr>
      <w:rFonts w:asciiTheme="majorHAnsi" w:eastAsiaTheme="majorEastAsia" w:hAnsiTheme="majorHAnsi" w:cstheme="majorBidi"/>
      <w:b/>
      <w:caps/>
      <w:color w:val="auto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FC8"/>
    <w:rPr>
      <w:rFonts w:asciiTheme="majorHAnsi" w:eastAsiaTheme="majorEastAsia" w:hAnsiTheme="majorHAnsi" w:cstheme="majorBidi"/>
      <w:caps/>
      <w:color w:val="373737" w:themeColor="background2" w:themeShade="40"/>
      <w:sz w:val="18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E20179"/>
    <w:pPr>
      <w:numPr>
        <w:numId w:val="14"/>
      </w:numPr>
      <w:spacing w:line="259" w:lineRule="auto"/>
      <w:contextualSpacing/>
    </w:pPr>
    <w:rPr>
      <w:color w:val="464646" w:themeColor="text2" w:themeShade="BF"/>
      <w:sz w:val="19"/>
    </w:rPr>
  </w:style>
  <w:style w:type="character" w:styleId="Emphasis">
    <w:name w:val="Emphasis"/>
    <w:basedOn w:val="DefaultParagraphFont"/>
    <w:uiPriority w:val="11"/>
    <w:qFormat/>
    <w:rsid w:val="009031A5"/>
    <w:rPr>
      <w:b w:val="0"/>
      <w:iCs/>
      <w:color w:val="7F7F7F" w:themeColor="text1" w:themeTint="80"/>
      <w:sz w:val="22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contextualSpacing/>
    </w:pPr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000000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jc w:val="center"/>
    </w:pPr>
    <w:rPr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000000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5E5E5E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B240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D3330"/>
    <w:rPr>
      <w:rFonts w:asciiTheme="majorHAnsi" w:eastAsiaTheme="majorEastAsia" w:hAnsiTheme="majorHAnsi" w:cstheme="majorBidi"/>
      <w:i/>
      <w:iCs/>
      <w:color w:val="000000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302825"/>
    <w:rPr>
      <w:color w:val="F59E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28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's%20Desktop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FDF6475DA44925BDD02D5BDFC49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CC0DD-A343-4B13-86A5-D33CB6759A95}"/>
      </w:docPartPr>
      <w:docPartBody>
        <w:p w:rsidR="0000764D" w:rsidRDefault="00113C2A">
          <w:pPr>
            <w:pStyle w:val="67FDF6475DA44925BDD02D5BDFC49E0C"/>
          </w:pPr>
          <w:r w:rsidRPr="00565B06">
            <w:t>Experience</w:t>
          </w:r>
        </w:p>
      </w:docPartBody>
    </w:docPart>
    <w:docPart>
      <w:docPartPr>
        <w:name w:val="EE35BBB67DA74B4A979E7D285E76F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1928B-B6CD-4B40-9BE6-2C710AD4A407}"/>
      </w:docPartPr>
      <w:docPartBody>
        <w:p w:rsidR="007958AE" w:rsidRDefault="00403A51" w:rsidP="00403A51">
          <w:pPr>
            <w:pStyle w:val="EE35BBB67DA74B4A979E7D285E76FDA2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FDF"/>
    <w:rsid w:val="0000764D"/>
    <w:rsid w:val="000A7C12"/>
    <w:rsid w:val="00113C2A"/>
    <w:rsid w:val="0017231B"/>
    <w:rsid w:val="00192495"/>
    <w:rsid w:val="001E1265"/>
    <w:rsid w:val="00237685"/>
    <w:rsid w:val="002D5640"/>
    <w:rsid w:val="002D5687"/>
    <w:rsid w:val="003F61E4"/>
    <w:rsid w:val="00403A51"/>
    <w:rsid w:val="00415EE3"/>
    <w:rsid w:val="00483792"/>
    <w:rsid w:val="004A1B05"/>
    <w:rsid w:val="004A36FE"/>
    <w:rsid w:val="004A5D4B"/>
    <w:rsid w:val="004C5E26"/>
    <w:rsid w:val="004D1FDF"/>
    <w:rsid w:val="004E43BD"/>
    <w:rsid w:val="00605EA3"/>
    <w:rsid w:val="0075189B"/>
    <w:rsid w:val="007958AE"/>
    <w:rsid w:val="007B5D85"/>
    <w:rsid w:val="007E63F3"/>
    <w:rsid w:val="00804BAE"/>
    <w:rsid w:val="00852545"/>
    <w:rsid w:val="00871C33"/>
    <w:rsid w:val="00880BE0"/>
    <w:rsid w:val="00887557"/>
    <w:rsid w:val="00A228C9"/>
    <w:rsid w:val="00A515E6"/>
    <w:rsid w:val="00A53463"/>
    <w:rsid w:val="00B34379"/>
    <w:rsid w:val="00B84985"/>
    <w:rsid w:val="00BA6777"/>
    <w:rsid w:val="00C74C7F"/>
    <w:rsid w:val="00CC6D85"/>
    <w:rsid w:val="00CE0E61"/>
    <w:rsid w:val="00D16167"/>
    <w:rsid w:val="00D90F64"/>
    <w:rsid w:val="00E31CA7"/>
    <w:rsid w:val="00E437AA"/>
    <w:rsid w:val="00F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7FDF6475DA44925BDD02D5BDFC49E0C">
    <w:name w:val="67FDF6475DA44925BDD02D5BDFC49E0C"/>
  </w:style>
  <w:style w:type="paragraph" w:customStyle="1" w:styleId="EE35BBB67DA74B4A979E7D285E76FDA2">
    <w:name w:val="EE35BBB67DA74B4A979E7D285E76FDA2"/>
    <w:rsid w:val="00403A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8T21:26:48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10112,'-1'2'825,"0"-1"-83,-1 0-80,1 0-77,0 0-73,0 0-69,0 0-66,0 0-63,0-1-59,0 1-56,1 0-51,-1 0-48,0 0-45,0 0-41,1 0-37,-1-1-35,0 1-52,0 0-37,-1 1-240,0 0-32,-2 5-618,3-6 485,0 0-103,0 0-230,0 1-553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8T21:26:47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0 11264,'-4'11'1783,"1"-5"-675,-1-2-287,3-3-458,-1 1-37,-2 1 121,2-1-274,-1-1-37,1 0-39,-1 1-43,0-1-44,0 0-49,1 0-44,-1 0-40,-4 0-228,3 0 84,0 0-32,-1 0-94,-3 1-240,5-2 383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8T19:03:20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9600,'-4'20'2373,"2"-13"-1439,0-3-479,1 0-61,0 1-76,-1-1-87,1-1-116,0 1-77,-1-1-84,1 1-94,-1-1-99,0 1-108,0 0-115,0-2-122,2-1 372,0-1 40,-1 2-75,1 0 81,-1 3-82,1-3 100,-1 0-20,1 0-65,0-1-80,0 0-95,0 0 51,-1 0-62,1 0-66,0-1-73,0 1-78,0-1-84,0 1-88,0-1-94,10-14-2202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6T16:27:27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10112,'-1'2'825,"0"-1"-83,-1 0-80,1 0-77,0 0-73,0 0-69,0 0-66,0 0-63,0-1-59,0 1-56,1 0-51,-1 0-48,0 0-45,0 0-41,1 0-37,-1-1-35,0 1-52,0 0-37,-1 1-240,0 0-32,-2 5-618,3-6 485,0 0-103,0 0-230,0 1-553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6T16:27:27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0 11264,'-4'11'1783,"1"-5"-675,-1-2-287,3-3-458,-1 1-37,-2 1 121,2-1-274,-1-1-37,1 0-39,-1 1-43,0-1-44,0 0-49,1 0-44,-1 0-40,-4 0-228,3 0 84,0 0-32,-1 0-94,-3 1-240,5-2 383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6T16:27:27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9600,'-4'20'2373,"2"-13"-1439,0-3-479,1 0-61,0 1-76,-1-1-87,1-1-116,0 1-77,-1-1-84,1 1-94,-1-1-99,0 1-108,0 0-115,0-2-122,2-1 372,0-1 40,-1 2-75,1 0 81,-1 3-82,1-3 100,-1 0-20,1 0-65,0-1-80,0 0-95,0 0 51,-1 0-62,1 0-66,0-1-73,0 1-78,0-1-84,0 1-88,0-1-94,10-14-2202</inkml:trace>
</inkml:ink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000000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734 Berkeley Run, Atlanta, GA 30342</CompanyAddress>
  <CompanyPhone>(770) 410-8761</CompanyPhone>
  <CompanyFax/>
  <CompanyEmail>long@longble.com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5D0346-2F29-4B17-976C-002159C5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830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Long Le</dc:creator>
  <cp:keywords>www.linkedin.com/in/longbale</cp:keywords>
  <cp:lastModifiedBy>Long Le</cp:lastModifiedBy>
  <cp:revision>53</cp:revision>
  <cp:lastPrinted>2021-08-13T18:34:00Z</cp:lastPrinted>
  <dcterms:created xsi:type="dcterms:W3CDTF">2020-09-03T19:07:00Z</dcterms:created>
  <dcterms:modified xsi:type="dcterms:W3CDTF">2021-11-18T19:59:00Z</dcterms:modified>
</cp:coreProperties>
</file>